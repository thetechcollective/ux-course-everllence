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250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  <w:gridCol w:w="2679"/>
        <w:gridCol w:w="2680"/>
      </w:tblGrid>
      <w:tr w:rsidR="00C84FDB" w:rsidRPr="00C84FDB" w14:paraId="1DF5D3DF" w14:textId="77777777" w:rsidTr="00B91BB3">
        <w:tc>
          <w:tcPr>
            <w:tcW w:w="2679" w:type="dxa"/>
            <w:tcMar>
              <w:left w:w="0" w:type="dxa"/>
              <w:right w:w="0" w:type="dxa"/>
            </w:tcMar>
            <w:vAlign w:val="center"/>
          </w:tcPr>
          <w:bookmarkStart w:id="0" w:name="OLE_LINK2" w:displacedByCustomXml="next"/>
          <w:sdt>
            <w:sdtPr>
              <w:rPr>
                <w:caps w:val="0"/>
                <w:color w:val="FFFFFF" w:themeColor="background1"/>
              </w:rPr>
              <w:alias w:val="Date (dd MMMM YYYY)"/>
              <w:tag w:val="Date (dd MMMM YYYY)"/>
              <w:id w:val="1417286031"/>
              <w:placeholder>
                <w:docPart w:val="28D6EC85F6EF49489F03D2E88083282B"/>
              </w:placeholder>
              <w:date>
                <w:dateFormat w:val="dd MMMM yyyy"/>
                <w:lid w:val="en-GB"/>
                <w:storeMappedDataAs w:val="dateTime"/>
                <w:calendar w:val="gregorian"/>
              </w:date>
            </w:sdtPr>
            <w:sdtContent>
              <w:p w14:paraId="4B05A193" w14:textId="6D2CDD8B" w:rsidR="0027323D" w:rsidRPr="00C84FDB" w:rsidRDefault="00244813" w:rsidP="00B91BB3">
                <w:pPr>
                  <w:pStyle w:val="FrontpageConfidentialinformation"/>
                  <w:jc w:val="left"/>
                  <w:rPr>
                    <w:caps w:val="0"/>
                    <w:color w:val="FFFFFF" w:themeColor="background1"/>
                    <w:lang w:val="da-DK"/>
                  </w:rPr>
                </w:pPr>
                <w:r>
                  <w:rPr>
                    <w:color w:val="FFFFFF" w:themeColor="background1"/>
                  </w:rPr>
                  <w:t xml:space="preserve">EVERLLENCE </w:t>
                </w:r>
                <w:r w:rsidR="009A4615">
                  <w:rPr>
                    <w:color w:val="FFFFFF" w:themeColor="background1"/>
                  </w:rPr>
                  <w:t>2025</w:t>
                </w:r>
              </w:p>
            </w:sdtContent>
          </w:sdt>
        </w:tc>
        <w:tc>
          <w:tcPr>
            <w:tcW w:w="2679" w:type="dxa"/>
          </w:tcPr>
          <w:p w14:paraId="32146224" w14:textId="77777777" w:rsidR="0027323D" w:rsidRPr="00C84FDB" w:rsidRDefault="0027323D" w:rsidP="00B91BB3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2680" w:type="dxa"/>
          </w:tcPr>
          <w:p w14:paraId="5305BB78" w14:textId="77777777" w:rsidR="0027323D" w:rsidRPr="00C84FDB" w:rsidRDefault="0027323D" w:rsidP="00B91BB3">
            <w:pPr>
              <w:rPr>
                <w:color w:val="FFFFFF" w:themeColor="background1"/>
                <w:lang w:val="en-GB"/>
              </w:rPr>
            </w:pPr>
          </w:p>
        </w:tc>
      </w:tr>
      <w:tr w:rsidR="0021299B" w:rsidRPr="00A15BA2" w14:paraId="7AD28433" w14:textId="77777777" w:rsidTr="00B91BB3">
        <w:trPr>
          <w:trHeight w:val="283"/>
        </w:trPr>
        <w:tc>
          <w:tcPr>
            <w:tcW w:w="2679" w:type="dxa"/>
            <w:tcMar>
              <w:left w:w="113" w:type="dxa"/>
              <w:right w:w="113" w:type="dxa"/>
            </w:tcMar>
            <w:vAlign w:val="center"/>
          </w:tcPr>
          <w:p w14:paraId="7ACDCD5A" w14:textId="77777777" w:rsidR="0021299B" w:rsidRPr="00A15BA2" w:rsidRDefault="0021299B" w:rsidP="00B91BB3">
            <w:pPr>
              <w:rPr>
                <w:color w:val="FFFFFF" w:themeColor="background1"/>
                <w:sz w:val="14"/>
                <w:szCs w:val="14"/>
                <w:lang w:val="en-GB"/>
              </w:rPr>
            </w:pPr>
          </w:p>
        </w:tc>
        <w:tc>
          <w:tcPr>
            <w:tcW w:w="2679" w:type="dxa"/>
          </w:tcPr>
          <w:p w14:paraId="444BF081" w14:textId="77777777" w:rsidR="0021299B" w:rsidRPr="00A15BA2" w:rsidRDefault="0021299B" w:rsidP="00B91BB3">
            <w:pPr>
              <w:rPr>
                <w:color w:val="FFFFFF" w:themeColor="background1"/>
                <w:sz w:val="14"/>
                <w:szCs w:val="14"/>
                <w:lang w:val="en-GB"/>
              </w:rPr>
            </w:pPr>
          </w:p>
        </w:tc>
        <w:tc>
          <w:tcPr>
            <w:tcW w:w="2680" w:type="dxa"/>
          </w:tcPr>
          <w:p w14:paraId="3056539D" w14:textId="77777777" w:rsidR="0021299B" w:rsidRPr="00A15BA2" w:rsidRDefault="0021299B" w:rsidP="00B91BB3">
            <w:pPr>
              <w:rPr>
                <w:color w:val="FFFFFF" w:themeColor="background1"/>
                <w:sz w:val="14"/>
                <w:szCs w:val="14"/>
                <w:lang w:val="en-GB"/>
              </w:rPr>
            </w:pPr>
          </w:p>
        </w:tc>
      </w:tr>
      <w:tr w:rsidR="000C7F1B" w:rsidRPr="000C33C2" w14:paraId="5817572E" w14:textId="77777777" w:rsidTr="00B91BB3">
        <w:trPr>
          <w:trHeight w:val="3061"/>
        </w:trPr>
        <w:tc>
          <w:tcPr>
            <w:tcW w:w="8038" w:type="dxa"/>
            <w:gridSpan w:val="3"/>
          </w:tcPr>
          <w:p w14:paraId="79269461" w14:textId="42A80026" w:rsidR="000C7F1B" w:rsidRPr="00244813" w:rsidRDefault="00250F1F" w:rsidP="00B91BB3">
            <w:pPr>
              <w:pStyle w:val="FrontpageSubtitle"/>
              <w:spacing w:line="228" w:lineRule="auto"/>
              <w:rPr>
                <w:lang w:val="en-US"/>
              </w:rPr>
            </w:pPr>
            <w:r w:rsidRPr="00B91BB3">
              <w:rPr>
                <w:b/>
                <w:bCs/>
                <w:color w:val="FFFFFF" w:themeColor="background1"/>
                <w:sz w:val="72"/>
                <w:szCs w:val="96"/>
              </w:rPr>
              <w:t>Heuristic Evaluation</w:t>
            </w:r>
            <w:r w:rsidR="00B91BB3" w:rsidRPr="00B91BB3">
              <w:rPr>
                <w:b/>
                <w:bCs/>
                <w:color w:val="FFFFFF" w:themeColor="background1"/>
                <w:sz w:val="72"/>
                <w:szCs w:val="96"/>
              </w:rPr>
              <w:t xml:space="preserve"> Q</w:t>
            </w:r>
            <w:r w:rsidR="007B6177" w:rsidRPr="00B91BB3">
              <w:rPr>
                <w:b/>
                <w:bCs/>
                <w:color w:val="FFFFFF" w:themeColor="background1"/>
                <w:sz w:val="72"/>
                <w:szCs w:val="96"/>
              </w:rPr>
              <w:t>uestionnaire</w:t>
            </w:r>
            <w:r w:rsidR="00B91BB3">
              <w:rPr>
                <w:b/>
                <w:bCs/>
                <w:color w:val="FFFFFF" w:themeColor="background1"/>
              </w:rPr>
              <w:br/>
            </w:r>
            <w:r w:rsidR="00244813" w:rsidRPr="00244813">
              <w:rPr>
                <w:lang w:val="en-US"/>
              </w:rPr>
              <w:t>Assessing Usability with</w:t>
            </w:r>
            <w:r w:rsidR="00B91BB3">
              <w:rPr>
                <w:lang w:val="en-US"/>
              </w:rPr>
              <w:t xml:space="preserve"> </w:t>
            </w:r>
            <w:r w:rsidR="00244813" w:rsidRPr="00244813">
              <w:rPr>
                <w:lang w:val="en-US"/>
              </w:rPr>
              <w:t>Usability Heuristics</w:t>
            </w:r>
          </w:p>
        </w:tc>
      </w:tr>
    </w:tbl>
    <w:p w14:paraId="127868FD" w14:textId="311241EA" w:rsidR="00A442F4" w:rsidRPr="00B6467F" w:rsidRDefault="00D05024">
      <w:pPr>
        <w:rPr>
          <w:noProof/>
          <w:lang w:val="en-GB"/>
        </w:rPr>
        <w:sectPr w:rsidR="00A442F4" w:rsidRPr="00B6467F" w:rsidSect="0081738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4" w:h="16834" w:code="9"/>
          <w:pgMar w:top="1928" w:right="1361" w:bottom="1928" w:left="1361" w:header="680" w:footer="680" w:gutter="0"/>
          <w:pgNumType w:start="1"/>
          <w:cols w:space="708"/>
          <w:formProt w:val="0"/>
          <w:titlePg/>
          <w:docGrid w:linePitch="360"/>
        </w:sectPr>
      </w:pPr>
      <w:r>
        <w:rPr>
          <w:noProof/>
          <w:lang w:val="en-GB"/>
        </w:rPr>
        <w:br w:type="textWrapping" w:clear="all"/>
      </w:r>
    </w:p>
    <w:p w14:paraId="694D654D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62FAC6B1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sectPr w:rsidR="00D05024" w:rsidSect="0081738A">
          <w:type w:val="continuous"/>
          <w:pgSz w:w="11904" w:h="16834" w:code="9"/>
          <w:pgMar w:top="3289" w:right="1247" w:bottom="1928" w:left="1247" w:header="680" w:footer="680" w:gutter="0"/>
          <w:pgNumType w:start="1"/>
          <w:cols w:num="2" w:space="708"/>
          <w:formProt w:val="0"/>
          <w:titlePg/>
          <w:docGrid w:linePitch="360"/>
        </w:sectPr>
      </w:pPr>
    </w:p>
    <w:p w14:paraId="41EC14BF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1A6FE96B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22830590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sectPr w:rsidR="00D05024" w:rsidSect="00D05024">
          <w:type w:val="continuous"/>
          <w:pgSz w:w="11904" w:h="16834" w:code="9"/>
          <w:pgMar w:top="3289" w:right="1247" w:bottom="1928" w:left="1247" w:header="680" w:footer="680" w:gutter="0"/>
          <w:pgNumType w:start="1"/>
          <w:cols w:space="708"/>
          <w:formProt w:val="0"/>
          <w:titlePg/>
          <w:docGrid w:linePitch="360"/>
        </w:sectPr>
      </w:pPr>
    </w:p>
    <w:p w14:paraId="35A3DAAC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6BED34B0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78E02F38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1971734D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19586EE3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2BE3A921" w14:textId="77777777" w:rsidR="00D05024" w:rsidRDefault="00D05024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03B447E3" w14:textId="77777777" w:rsidR="00B91BB3" w:rsidRDefault="00B91BB3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622DC189" w14:textId="77777777" w:rsidR="00B91BB3" w:rsidRDefault="00B91BB3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48222C30" w14:textId="77777777" w:rsidR="00B91BB3" w:rsidRDefault="00B91BB3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1BB107B6" w14:textId="77777777" w:rsidR="00B91BB3" w:rsidRDefault="00B91BB3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10CE4CA3" w14:textId="77777777" w:rsidR="00B91BB3" w:rsidRDefault="00B91BB3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2D2C32FA" w14:textId="77777777" w:rsidR="00B91BB3" w:rsidRDefault="00B91BB3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57BFDB89" w14:textId="77777777" w:rsidR="00B91BB3" w:rsidRDefault="00B91BB3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6A7674C3" w14:textId="13AC6588" w:rsidR="006B74A1" w:rsidRDefault="006326EF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  <w:r w:rsidRPr="006326EF"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>This questionnaire is designed to evaluate the usability of a system by applying Jakob Nielsen’s widely recognized 10 usability heuristics.</w:t>
      </w:r>
    </w:p>
    <w:p w14:paraId="42F879DB" w14:textId="29382880" w:rsidR="006326EF" w:rsidRDefault="006326EF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  <w:r w:rsidRPr="006326EF"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 xml:space="preserve">Each category highlights a key principle of good </w:t>
      </w:r>
      <w:r w:rsidR="006B6DCE"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 xml:space="preserve">UI </w:t>
      </w:r>
      <w:r w:rsidRPr="006326EF"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 xml:space="preserve">design and provides guiding questions to help identify strengths and potential </w:t>
      </w:r>
      <w: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 xml:space="preserve">usability </w:t>
      </w:r>
      <w:r w:rsidRPr="006326EF"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>issues.</w:t>
      </w:r>
    </w:p>
    <w:p w14:paraId="608D5FB5" w14:textId="1B220FAF" w:rsidR="006122CA" w:rsidRDefault="006122CA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  <w:r w:rsidRPr="006122CA"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>The results will highlight priority issues and guide</w:t>
      </w:r>
      <w: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 xml:space="preserve"> the decisionmaking on</w:t>
      </w:r>
      <w:r w:rsidRPr="006122CA"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 xml:space="preserve"> next steps for improving the </w:t>
      </w:r>
      <w: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>usability</w:t>
      </w:r>
      <w:r w:rsidRPr="006122CA"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  <w:t>.</w:t>
      </w:r>
    </w:p>
    <w:p w14:paraId="65F4C494" w14:textId="77777777" w:rsidR="006122CA" w:rsidRPr="006122CA" w:rsidRDefault="006122CA">
      <w:pPr>
        <w:rPr>
          <w:rFonts w:ascii="Arial" w:eastAsia="Arial" w:hAnsi="Arial"/>
          <w:noProof/>
          <w:color w:val="1F1F23"/>
          <w:spacing w:val="16"/>
          <w:kern w:val="0"/>
          <w:sz w:val="24"/>
          <w:szCs w:val="24"/>
          <w:lang w:val="en-US" w:eastAsia="en-US"/>
        </w:rPr>
      </w:pPr>
    </w:p>
    <w:p w14:paraId="3A64DD9C" w14:textId="77777777" w:rsidR="00526B87" w:rsidRPr="006122CA" w:rsidRDefault="00526B87">
      <w:pPr>
        <w:rPr>
          <w:noProof/>
          <w:sz w:val="22"/>
          <w:szCs w:val="22"/>
          <w:lang w:val="en-US"/>
        </w:rPr>
      </w:pPr>
      <w:r w:rsidRPr="006122CA">
        <w:rPr>
          <w:b/>
          <w:bCs/>
          <w:noProof/>
          <w:sz w:val="22"/>
          <w:szCs w:val="22"/>
          <w:lang w:val="en-US"/>
        </w:rPr>
        <w:t>Instructions</w:t>
      </w:r>
      <w:r w:rsidRPr="006122CA">
        <w:rPr>
          <w:noProof/>
          <w:sz w:val="22"/>
          <w:szCs w:val="22"/>
          <w:lang w:val="en-US"/>
        </w:rPr>
        <w:t xml:space="preserve">: Rate each heuristic on a scale from 1–5 (1 = Poor, 5 = Excellent) and document specific problems or observations identified during the evaluation. </w:t>
      </w:r>
    </w:p>
    <w:p w14:paraId="40B3B263" w14:textId="77777777" w:rsidR="00D05024" w:rsidRDefault="00D05024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  <w:sectPr w:rsidR="00D05024" w:rsidSect="00D05024">
          <w:type w:val="continuous"/>
          <w:pgSz w:w="11904" w:h="16834" w:code="9"/>
          <w:pgMar w:top="3289" w:right="1247" w:bottom="1928" w:left="1247" w:header="680" w:footer="680" w:gutter="0"/>
          <w:pgNumType w:start="1"/>
          <w:cols w:space="708"/>
          <w:formProt w:val="0"/>
          <w:titlePg/>
          <w:docGrid w:linePitch="360"/>
        </w:sectPr>
      </w:pPr>
    </w:p>
    <w:p w14:paraId="792A9D0D" w14:textId="77777777" w:rsidR="003E79D5" w:rsidRDefault="003E79D5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</w:pPr>
    </w:p>
    <w:p w14:paraId="54F0C067" w14:textId="77777777" w:rsidR="00775FFA" w:rsidRDefault="00775FFA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</w:pPr>
    </w:p>
    <w:p w14:paraId="6D6F1197" w14:textId="21561628" w:rsidR="0028376E" w:rsidRPr="0028376E" w:rsidRDefault="0028376E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</w:pPr>
      <w:r w:rsidRPr="0028376E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  <w:lastRenderedPageBreak/>
        <w:t>1. Visibility of System Status</w:t>
      </w:r>
    </w:p>
    <w:p w14:paraId="711C53C6" w14:textId="77777777" w:rsidR="004B39A7" w:rsidRPr="004B39A7" w:rsidRDefault="004B39A7">
      <w:pPr>
        <w:rPr>
          <w:i/>
          <w:iCs/>
          <w:noProof/>
          <w:lang w:val="en-US"/>
        </w:rPr>
      </w:pPr>
      <w:r w:rsidRPr="004B39A7">
        <w:rPr>
          <w:i/>
          <w:iCs/>
          <w:noProof/>
          <w:lang w:val="en-US"/>
        </w:rPr>
        <w:t>The system should always keep users informed about what is going on.</w:t>
      </w:r>
    </w:p>
    <w:p w14:paraId="4A30B3B1" w14:textId="77777777" w:rsidR="004B39A7" w:rsidRPr="006B6DCE" w:rsidRDefault="004B39A7">
      <w:pPr>
        <w:rPr>
          <w:b/>
          <w:bCs/>
          <w:noProof/>
          <w:lang w:val="en-GB"/>
        </w:rPr>
      </w:pPr>
      <w:r w:rsidRPr="006B6DCE">
        <w:rPr>
          <w:b/>
          <w:bCs/>
          <w:noProof/>
          <w:lang w:val="en-GB"/>
        </w:rPr>
        <w:t>Guiding questions:</w:t>
      </w:r>
    </w:p>
    <w:p w14:paraId="0F48A282" w14:textId="77777777" w:rsidR="004B39A7" w:rsidRPr="004B39A7" w:rsidRDefault="004B39A7" w:rsidP="004B39A7">
      <w:pPr>
        <w:numPr>
          <w:ilvl w:val="0"/>
          <w:numId w:val="41"/>
        </w:numPr>
        <w:rPr>
          <w:noProof/>
          <w:lang w:val="en-DK"/>
        </w:rPr>
      </w:pPr>
      <w:r w:rsidRPr="004B39A7">
        <w:rPr>
          <w:noProof/>
          <w:lang w:val="en-DK"/>
        </w:rPr>
        <w:t>Does the system provide clear feedback about current operations?</w:t>
      </w:r>
    </w:p>
    <w:p w14:paraId="708F1284" w14:textId="77777777" w:rsidR="004B39A7" w:rsidRPr="004B39A7" w:rsidRDefault="004B39A7" w:rsidP="004B39A7">
      <w:pPr>
        <w:numPr>
          <w:ilvl w:val="0"/>
          <w:numId w:val="41"/>
        </w:numPr>
        <w:rPr>
          <w:noProof/>
          <w:lang w:val="en-DK"/>
        </w:rPr>
      </w:pPr>
      <w:r w:rsidRPr="004B39A7">
        <w:rPr>
          <w:noProof/>
          <w:lang w:val="en-DK"/>
        </w:rPr>
        <w:t>Are loading states, progress indicators, and status messages visible?</w:t>
      </w:r>
    </w:p>
    <w:p w14:paraId="3BC6421F" w14:textId="77777777" w:rsidR="004B39A7" w:rsidRPr="004B39A7" w:rsidRDefault="004B39A7" w:rsidP="004B39A7">
      <w:pPr>
        <w:numPr>
          <w:ilvl w:val="0"/>
          <w:numId w:val="41"/>
        </w:numPr>
        <w:rPr>
          <w:noProof/>
          <w:lang w:val="en-DK"/>
        </w:rPr>
      </w:pPr>
      <w:r w:rsidRPr="004B39A7">
        <w:rPr>
          <w:noProof/>
          <w:lang w:val="en-DK"/>
        </w:rPr>
        <w:t>Do users know where they are in the system at all times?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</w:tblGrid>
      <w:tr w:rsidR="00D05024" w:rsidRPr="00FA0F5E" w14:paraId="063124B9" w14:textId="77777777" w:rsidTr="00921995">
        <w:trPr>
          <w:cantSplit/>
          <w:trHeight w:val="454"/>
        </w:trPr>
        <w:tc>
          <w:tcPr>
            <w:tcW w:w="5000" w:type="pct"/>
            <w:tcBorders>
              <w:bottom w:val="dash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D1F8FD5" w14:textId="77777777" w:rsidR="00D05024" w:rsidRDefault="00D05024" w:rsidP="00921995">
            <w:pPr>
              <w:pStyle w:val="Caption"/>
              <w:rPr>
                <w:lang w:val="en-GB"/>
              </w:rPr>
            </w:pPr>
            <w:r>
              <w:rPr>
                <w:noProof/>
                <w:lang w:val="en-GB"/>
              </w:rPr>
              <w:t>Overall Score: _______ / 5</w:t>
            </w:r>
            <w:r>
              <w:rPr>
                <w:noProof/>
                <w:lang w:val="en-GB"/>
              </w:rPr>
              <w:br/>
            </w:r>
          </w:p>
          <w:p w14:paraId="2EDD9886" w14:textId="77777777" w:rsidR="00D05024" w:rsidRPr="00FA0F5E" w:rsidRDefault="00D05024" w:rsidP="00921995">
            <w:pPr>
              <w:pStyle w:val="Caption"/>
              <w:rPr>
                <w:bCs/>
                <w:lang w:val="en-GB"/>
              </w:rPr>
            </w:pPr>
            <w:r>
              <w:rPr>
                <w:lang w:val="en-GB"/>
              </w:rPr>
              <w:t>Issues identified:</w:t>
            </w:r>
            <w:r>
              <w:rPr>
                <w:lang w:val="en-GB"/>
              </w:rPr>
              <w:br/>
            </w:r>
          </w:p>
        </w:tc>
      </w:tr>
      <w:tr w:rsidR="00D05024" w:rsidRPr="00FA0F5E" w14:paraId="79165D6E" w14:textId="77777777" w:rsidTr="00921995">
        <w:trPr>
          <w:trHeight w:val="2665"/>
        </w:trPr>
        <w:tc>
          <w:tcPr>
            <w:tcW w:w="500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65A9118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B7D0EEC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7B25F56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100136C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AF60461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B12D787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CE32B2A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1FBAAED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ED8F035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383FE3E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9BD6AF7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2BD426C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1AA0804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302790A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0EA4A94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73BD05B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CB4FC90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64A016C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0254F4B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25FDFE4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31CFA09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9B0D455" w14:textId="77777777" w:rsidR="00D05024" w:rsidRDefault="00D05024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FCE8909" w14:textId="77777777" w:rsidR="00D05024" w:rsidRDefault="00D05024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  <w:p w14:paraId="116C0C09" w14:textId="77777777" w:rsidR="00D05024" w:rsidRPr="00FA0F5E" w:rsidRDefault="00D05024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</w:tc>
      </w:tr>
    </w:tbl>
    <w:p w14:paraId="29363254" w14:textId="77777777" w:rsidR="00775FFA" w:rsidRDefault="00775FFA" w:rsidP="00921995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</w:pPr>
    </w:p>
    <w:p w14:paraId="25A325EC" w14:textId="1F358EAB" w:rsidR="00550EA9" w:rsidRPr="0045437B" w:rsidRDefault="00550EA9" w:rsidP="00921995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</w:pPr>
      <w: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  <w:t xml:space="preserve">2. </w:t>
      </w:r>
      <w:r w:rsidRPr="0045437B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t>Match Between System and Real World</w:t>
      </w:r>
    </w:p>
    <w:p w14:paraId="7EF2923E" w14:textId="77777777" w:rsidR="00550EA9" w:rsidRPr="0045437B" w:rsidRDefault="00550EA9" w:rsidP="00921995">
      <w:pPr>
        <w:rPr>
          <w:i/>
          <w:iCs/>
          <w:noProof/>
          <w:lang w:val="en-DK"/>
        </w:rPr>
      </w:pPr>
      <w:r w:rsidRPr="0045437B">
        <w:rPr>
          <w:i/>
          <w:iCs/>
          <w:noProof/>
          <w:lang w:val="en-DK"/>
        </w:rPr>
        <w:t>The system should speak the users' language with familiar concepts.</w:t>
      </w:r>
    </w:p>
    <w:p w14:paraId="3AE1479D" w14:textId="77777777" w:rsidR="00550EA9" w:rsidRPr="006B6DCE" w:rsidRDefault="00550EA9" w:rsidP="00921995">
      <w:pPr>
        <w:rPr>
          <w:b/>
          <w:bCs/>
          <w:noProof/>
          <w:lang w:val="en-GB"/>
        </w:rPr>
      </w:pPr>
      <w:r w:rsidRPr="006B6DCE">
        <w:rPr>
          <w:b/>
          <w:bCs/>
          <w:noProof/>
          <w:lang w:val="en-GB"/>
        </w:rPr>
        <w:t>Guiding questions:</w:t>
      </w:r>
    </w:p>
    <w:p w14:paraId="6F852BDF" w14:textId="77777777" w:rsidR="00550EA9" w:rsidRPr="0045437B" w:rsidRDefault="00550EA9" w:rsidP="00550EA9">
      <w:pPr>
        <w:numPr>
          <w:ilvl w:val="0"/>
          <w:numId w:val="43"/>
        </w:numPr>
        <w:rPr>
          <w:noProof/>
          <w:lang w:val="en-DK"/>
        </w:rPr>
      </w:pPr>
      <w:r w:rsidRPr="0045437B">
        <w:rPr>
          <w:noProof/>
          <w:lang w:val="en-DK"/>
        </w:rPr>
        <w:t>Does the interface use terminology familiar to your target users?</w:t>
      </w:r>
    </w:p>
    <w:p w14:paraId="62F1020C" w14:textId="77777777" w:rsidR="00550EA9" w:rsidRPr="0045437B" w:rsidRDefault="00550EA9" w:rsidP="00550EA9">
      <w:pPr>
        <w:numPr>
          <w:ilvl w:val="0"/>
          <w:numId w:val="43"/>
        </w:numPr>
        <w:rPr>
          <w:noProof/>
          <w:lang w:val="en-DK"/>
        </w:rPr>
      </w:pPr>
      <w:r w:rsidRPr="0045437B">
        <w:rPr>
          <w:noProof/>
          <w:lang w:val="en-DK"/>
        </w:rPr>
        <w:t>Are icons, symbols, and metaphors intuitive and recognizable?</w:t>
      </w:r>
    </w:p>
    <w:p w14:paraId="52E85FE6" w14:textId="77777777" w:rsidR="00550EA9" w:rsidRPr="0045437B" w:rsidRDefault="00550EA9" w:rsidP="00550EA9">
      <w:pPr>
        <w:numPr>
          <w:ilvl w:val="0"/>
          <w:numId w:val="43"/>
        </w:numPr>
        <w:rPr>
          <w:noProof/>
          <w:lang w:val="en-DK"/>
        </w:rPr>
      </w:pPr>
      <w:r w:rsidRPr="0045437B">
        <w:rPr>
          <w:noProof/>
          <w:lang w:val="en-DK"/>
        </w:rPr>
        <w:t>Does information appear in logical, natural order?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</w:tblGrid>
      <w:tr w:rsidR="0002674A" w:rsidRPr="000C33C2" w14:paraId="26D8785B" w14:textId="77777777" w:rsidTr="00550EA9">
        <w:trPr>
          <w:cantSplit/>
          <w:trHeight w:val="454"/>
        </w:trPr>
        <w:tc>
          <w:tcPr>
            <w:tcW w:w="5000" w:type="pct"/>
            <w:tcBorders>
              <w:bottom w:val="dash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05F66C3" w14:textId="77777777" w:rsidR="0002674A" w:rsidRDefault="0002674A" w:rsidP="00921995">
            <w:pPr>
              <w:pStyle w:val="Caption"/>
              <w:rPr>
                <w:lang w:val="en-GB"/>
              </w:rPr>
            </w:pPr>
            <w:r>
              <w:rPr>
                <w:noProof/>
                <w:lang w:val="en-GB"/>
              </w:rPr>
              <w:t>Overall Score: _______ / 5</w:t>
            </w:r>
            <w:r>
              <w:rPr>
                <w:noProof/>
                <w:lang w:val="en-GB"/>
              </w:rPr>
              <w:br/>
            </w:r>
          </w:p>
          <w:p w14:paraId="06F602DC" w14:textId="1D817587" w:rsidR="0002674A" w:rsidRPr="00FA0F5E" w:rsidRDefault="0002674A" w:rsidP="00921995">
            <w:pPr>
              <w:pStyle w:val="Caption"/>
              <w:rPr>
                <w:bCs/>
                <w:lang w:val="en-GB"/>
              </w:rPr>
            </w:pPr>
            <w:r>
              <w:rPr>
                <w:lang w:val="en-GB"/>
              </w:rPr>
              <w:t>Issues identified:</w:t>
            </w:r>
            <w:r w:rsidR="00550EA9">
              <w:rPr>
                <w:lang w:val="en-GB"/>
              </w:rPr>
              <w:br/>
            </w:r>
          </w:p>
        </w:tc>
      </w:tr>
      <w:tr w:rsidR="0002674A" w:rsidRPr="000C33C2" w14:paraId="130561F8" w14:textId="77777777" w:rsidTr="00550EA9">
        <w:trPr>
          <w:trHeight w:val="2665"/>
        </w:trPr>
        <w:tc>
          <w:tcPr>
            <w:tcW w:w="500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98E0B01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9491E4C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51C29E4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47FF953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C8CDBC4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2D7B648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878DE52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FF5B46D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0177BC3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FF3AA3B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1D64A5D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4EF9CB6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75BE488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B5B1D41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F714471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AD56CE8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059A8E0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1405420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08F19D0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05FAAD1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51D4497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718AB8A" w14:textId="77777777" w:rsidR="0002674A" w:rsidRDefault="0002674A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EA7DEC8" w14:textId="77777777" w:rsidR="0002674A" w:rsidRDefault="0002674A" w:rsidP="0002674A">
            <w:pPr>
              <w:pStyle w:val="TablecellNormaltext"/>
              <w:spacing w:after="0" w:line="240" w:lineRule="auto"/>
              <w:rPr>
                <w:lang w:val="en-GB"/>
              </w:rPr>
            </w:pPr>
          </w:p>
          <w:p w14:paraId="717E3D5F" w14:textId="77777777" w:rsidR="0002674A" w:rsidRPr="00FA0F5E" w:rsidRDefault="0002674A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</w:tc>
      </w:tr>
    </w:tbl>
    <w:p w14:paraId="7451A730" w14:textId="79054D70" w:rsidR="00A442F4" w:rsidRPr="006A5286" w:rsidRDefault="00A442F4" w:rsidP="006A5286">
      <w:pPr>
        <w:rPr>
          <w:noProof/>
          <w:lang w:val="en-US"/>
        </w:rPr>
      </w:pPr>
    </w:p>
    <w:p w14:paraId="453659EA" w14:textId="77777777" w:rsidR="003E79D5" w:rsidRDefault="003E79D5">
      <w:pPr>
        <w:rPr>
          <w:noProof/>
          <w:lang w:val="en-GB"/>
        </w:rPr>
      </w:pPr>
    </w:p>
    <w:p w14:paraId="1DC71DD8" w14:textId="77777777" w:rsidR="00550EA9" w:rsidRPr="0028376E" w:rsidRDefault="00B6467F" w:rsidP="00921995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</w:pPr>
      <w:r>
        <w:rPr>
          <w:noProof/>
          <w:lang w:val="en-GB"/>
        </w:rPr>
        <w:br w:type="column"/>
      </w:r>
      <w:r w:rsidR="00550EA9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  <w:lastRenderedPageBreak/>
        <w:t xml:space="preserve">3. </w:t>
      </w:r>
      <w:r w:rsidR="00550EA9" w:rsidRPr="00697758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t>User Control and Freedom</w:t>
      </w:r>
    </w:p>
    <w:p w14:paraId="7AD0AFC5" w14:textId="77777777" w:rsidR="00550EA9" w:rsidRPr="00697758" w:rsidRDefault="00550EA9" w:rsidP="00921995">
      <w:pPr>
        <w:rPr>
          <w:i/>
          <w:iCs/>
          <w:noProof/>
          <w:lang w:val="en-US"/>
        </w:rPr>
      </w:pPr>
      <w:r w:rsidRPr="00697758">
        <w:rPr>
          <w:i/>
          <w:iCs/>
          <w:noProof/>
          <w:lang w:val="en-US"/>
        </w:rPr>
        <w:t>Users need emergency exits and undo functionality.</w:t>
      </w:r>
    </w:p>
    <w:p w14:paraId="32F423A2" w14:textId="77777777" w:rsidR="00550EA9" w:rsidRPr="006B6DCE" w:rsidRDefault="00550EA9" w:rsidP="00921995">
      <w:pPr>
        <w:rPr>
          <w:b/>
          <w:bCs/>
          <w:noProof/>
          <w:lang w:val="en-GB"/>
        </w:rPr>
      </w:pPr>
      <w:r w:rsidRPr="006B6DCE">
        <w:rPr>
          <w:b/>
          <w:bCs/>
          <w:noProof/>
          <w:lang w:val="en-GB"/>
        </w:rPr>
        <w:t>Guiding questions:</w:t>
      </w:r>
    </w:p>
    <w:p w14:paraId="5B07DC7C" w14:textId="77777777" w:rsidR="00550EA9" w:rsidRPr="00697758" w:rsidRDefault="00550EA9" w:rsidP="00550EA9">
      <w:pPr>
        <w:numPr>
          <w:ilvl w:val="0"/>
          <w:numId w:val="44"/>
        </w:numPr>
        <w:rPr>
          <w:noProof/>
          <w:lang w:val="en-DK"/>
        </w:rPr>
      </w:pPr>
      <w:r w:rsidRPr="00697758">
        <w:rPr>
          <w:noProof/>
          <w:lang w:val="en-DK"/>
        </w:rPr>
        <w:t>Can users easily undo/redo actions?</w:t>
      </w:r>
    </w:p>
    <w:p w14:paraId="57A26AB2" w14:textId="77777777" w:rsidR="00550EA9" w:rsidRPr="00697758" w:rsidRDefault="00550EA9" w:rsidP="00550EA9">
      <w:pPr>
        <w:numPr>
          <w:ilvl w:val="0"/>
          <w:numId w:val="44"/>
        </w:numPr>
        <w:rPr>
          <w:noProof/>
          <w:lang w:val="en-DK"/>
        </w:rPr>
      </w:pPr>
      <w:r w:rsidRPr="00697758">
        <w:rPr>
          <w:noProof/>
          <w:lang w:val="en-DK"/>
        </w:rPr>
        <w:t>Are there clear exit options from unwanted states?</w:t>
      </w:r>
    </w:p>
    <w:p w14:paraId="0CE40CDA" w14:textId="2EE09CC5" w:rsidR="00550EA9" w:rsidRPr="00697758" w:rsidRDefault="00550EA9" w:rsidP="00550EA9">
      <w:pPr>
        <w:numPr>
          <w:ilvl w:val="0"/>
          <w:numId w:val="44"/>
        </w:numPr>
        <w:rPr>
          <w:noProof/>
          <w:lang w:val="en-DK"/>
        </w:rPr>
      </w:pPr>
      <w:r w:rsidRPr="00697758">
        <w:rPr>
          <w:noProof/>
          <w:lang w:val="en-DK"/>
        </w:rPr>
        <w:t>Can users control the pace and sequence of interactions?</w:t>
      </w:r>
      <w:r w:rsidR="00D05024">
        <w:rPr>
          <w:noProof/>
          <w:lang w:val="en-DK"/>
        </w:rPr>
        <w:br/>
      </w:r>
      <w:r>
        <w:rPr>
          <w:noProof/>
          <w:lang w:val="en-DK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</w:tblGrid>
      <w:tr w:rsidR="00550EA9" w:rsidRPr="000C33C2" w14:paraId="554550EF" w14:textId="77777777" w:rsidTr="00921995">
        <w:trPr>
          <w:cantSplit/>
          <w:trHeight w:val="454"/>
        </w:trPr>
        <w:tc>
          <w:tcPr>
            <w:tcW w:w="5000" w:type="pct"/>
            <w:tcBorders>
              <w:bottom w:val="dash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DBB2D00" w14:textId="77777777" w:rsidR="00550EA9" w:rsidRDefault="00550EA9" w:rsidP="00921995">
            <w:pPr>
              <w:pStyle w:val="Caption"/>
              <w:rPr>
                <w:lang w:val="en-GB"/>
              </w:rPr>
            </w:pPr>
            <w:r>
              <w:rPr>
                <w:noProof/>
                <w:lang w:val="en-GB"/>
              </w:rPr>
              <w:t>Overall Score: _______ / 5</w:t>
            </w:r>
            <w:r>
              <w:rPr>
                <w:noProof/>
                <w:lang w:val="en-GB"/>
              </w:rPr>
              <w:br/>
            </w:r>
          </w:p>
          <w:p w14:paraId="10BA4713" w14:textId="77777777" w:rsidR="00550EA9" w:rsidRPr="00FA0F5E" w:rsidRDefault="00550EA9" w:rsidP="00921995">
            <w:pPr>
              <w:pStyle w:val="Caption"/>
              <w:rPr>
                <w:bCs/>
                <w:lang w:val="en-GB"/>
              </w:rPr>
            </w:pPr>
            <w:r>
              <w:rPr>
                <w:lang w:val="en-GB"/>
              </w:rPr>
              <w:t>Issues identified:</w:t>
            </w:r>
            <w:r>
              <w:rPr>
                <w:lang w:val="en-GB"/>
              </w:rPr>
              <w:br/>
            </w:r>
          </w:p>
        </w:tc>
      </w:tr>
      <w:tr w:rsidR="00550EA9" w:rsidRPr="000C33C2" w14:paraId="625E46B0" w14:textId="77777777" w:rsidTr="00921995">
        <w:trPr>
          <w:trHeight w:val="2665"/>
        </w:trPr>
        <w:tc>
          <w:tcPr>
            <w:tcW w:w="500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F3EC108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5803271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21BC70F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EB05228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D4C9BD9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F03D370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0D3300D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0E73DB1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236500B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8A99E4C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E2AA8EB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59F1B03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3DBFB2F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94023A7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CA46E85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B30CEA4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A7439D4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7DB4219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18388E2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E270ABC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AD3B6D2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7197F1D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82E59E0" w14:textId="77777777" w:rsidR="00550EA9" w:rsidRDefault="00550EA9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  <w:p w14:paraId="753A8DC9" w14:textId="77777777" w:rsidR="00550EA9" w:rsidRPr="00FA0F5E" w:rsidRDefault="00550EA9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</w:tc>
      </w:tr>
    </w:tbl>
    <w:p w14:paraId="5751419E" w14:textId="5C36FC15" w:rsidR="006B74A1" w:rsidRDefault="006B74A1" w:rsidP="00550EA9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</w:pPr>
    </w:p>
    <w:p w14:paraId="4E4A5CB4" w14:textId="77777777" w:rsidR="00640CB7" w:rsidRDefault="00640CB7" w:rsidP="00550EA9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</w:pPr>
      <w:r w:rsidRPr="00640CB7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t>4. Consistency and Standards</w:t>
      </w:r>
    </w:p>
    <w:p w14:paraId="37E684E9" w14:textId="181B8821" w:rsidR="00550EA9" w:rsidRPr="00697758" w:rsidRDefault="00640CB7" w:rsidP="00550EA9">
      <w:pPr>
        <w:rPr>
          <w:i/>
          <w:iCs/>
          <w:noProof/>
          <w:lang w:val="en-US"/>
        </w:rPr>
      </w:pPr>
      <w:r w:rsidRPr="00640CB7">
        <w:rPr>
          <w:i/>
          <w:iCs/>
          <w:noProof/>
          <w:lang w:val="en-US"/>
        </w:rPr>
        <w:t>Users shouldn't wonder if different words/actions mean the same thing.</w:t>
      </w:r>
      <w:r w:rsidR="00550EA9" w:rsidRPr="00697758">
        <w:rPr>
          <w:i/>
          <w:iCs/>
          <w:noProof/>
          <w:lang w:val="en-US"/>
        </w:rPr>
        <w:t>.</w:t>
      </w:r>
    </w:p>
    <w:p w14:paraId="2185C154" w14:textId="77777777" w:rsidR="00550EA9" w:rsidRPr="006B6DCE" w:rsidRDefault="00550EA9" w:rsidP="00550EA9">
      <w:pPr>
        <w:rPr>
          <w:b/>
          <w:bCs/>
          <w:noProof/>
          <w:lang w:val="en-GB"/>
        </w:rPr>
      </w:pPr>
      <w:r w:rsidRPr="006B6DCE">
        <w:rPr>
          <w:b/>
          <w:bCs/>
          <w:noProof/>
          <w:lang w:val="en-GB"/>
        </w:rPr>
        <w:t>Guiding questions:</w:t>
      </w:r>
    </w:p>
    <w:p w14:paraId="5066C36B" w14:textId="77777777" w:rsidR="00343C96" w:rsidRPr="00343C96" w:rsidRDefault="00343C96" w:rsidP="00343C96">
      <w:pPr>
        <w:numPr>
          <w:ilvl w:val="0"/>
          <w:numId w:val="44"/>
        </w:numPr>
        <w:rPr>
          <w:noProof/>
          <w:lang w:val="en-DK"/>
        </w:rPr>
      </w:pPr>
      <w:r w:rsidRPr="00343C96">
        <w:rPr>
          <w:noProof/>
          <w:lang w:val="en-DK"/>
        </w:rPr>
        <w:t>Are interface elements consistent across the system?</w:t>
      </w:r>
    </w:p>
    <w:p w14:paraId="1163BA3D" w14:textId="77777777" w:rsidR="00343C96" w:rsidRPr="00343C96" w:rsidRDefault="00343C96" w:rsidP="00343C96">
      <w:pPr>
        <w:numPr>
          <w:ilvl w:val="0"/>
          <w:numId w:val="44"/>
        </w:numPr>
        <w:rPr>
          <w:noProof/>
          <w:lang w:val="en-DK"/>
        </w:rPr>
      </w:pPr>
      <w:r w:rsidRPr="00343C96">
        <w:rPr>
          <w:noProof/>
          <w:lang w:val="en-DK"/>
        </w:rPr>
        <w:t>Do similar functions behave similarly throughout?</w:t>
      </w:r>
    </w:p>
    <w:p w14:paraId="594BADF2" w14:textId="294BB255" w:rsidR="00550EA9" w:rsidRPr="00697758" w:rsidRDefault="00343C96" w:rsidP="00343C96">
      <w:pPr>
        <w:numPr>
          <w:ilvl w:val="0"/>
          <w:numId w:val="44"/>
        </w:numPr>
        <w:rPr>
          <w:noProof/>
          <w:lang w:val="en-DK"/>
        </w:rPr>
      </w:pPr>
      <w:r w:rsidRPr="00343C96">
        <w:rPr>
          <w:noProof/>
          <w:lang w:val="en-DK"/>
        </w:rPr>
        <w:t>Does the system follow platform/industry conventions?</w:t>
      </w:r>
      <w:r w:rsidR="00550EA9" w:rsidRPr="00343C96">
        <w:rPr>
          <w:noProof/>
          <w:lang w:val="en-DK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</w:tblGrid>
      <w:tr w:rsidR="00550EA9" w:rsidRPr="000C33C2" w14:paraId="7BC35E94" w14:textId="77777777" w:rsidTr="00921995">
        <w:trPr>
          <w:cantSplit/>
          <w:trHeight w:val="454"/>
        </w:trPr>
        <w:tc>
          <w:tcPr>
            <w:tcW w:w="5000" w:type="pct"/>
            <w:tcBorders>
              <w:bottom w:val="dash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75D1579" w14:textId="77777777" w:rsidR="00550EA9" w:rsidRDefault="00550EA9" w:rsidP="00921995">
            <w:pPr>
              <w:pStyle w:val="Caption"/>
              <w:rPr>
                <w:lang w:val="en-GB"/>
              </w:rPr>
            </w:pPr>
            <w:r>
              <w:rPr>
                <w:noProof/>
                <w:lang w:val="en-GB"/>
              </w:rPr>
              <w:t>Overall Score: _______ / 5</w:t>
            </w:r>
            <w:r>
              <w:rPr>
                <w:noProof/>
                <w:lang w:val="en-GB"/>
              </w:rPr>
              <w:br/>
            </w:r>
          </w:p>
          <w:p w14:paraId="590DA6C3" w14:textId="77777777" w:rsidR="00550EA9" w:rsidRPr="00FA0F5E" w:rsidRDefault="00550EA9" w:rsidP="00921995">
            <w:pPr>
              <w:pStyle w:val="Caption"/>
              <w:rPr>
                <w:bCs/>
                <w:lang w:val="en-GB"/>
              </w:rPr>
            </w:pPr>
            <w:r>
              <w:rPr>
                <w:lang w:val="en-GB"/>
              </w:rPr>
              <w:t>Issues identified:</w:t>
            </w:r>
            <w:r>
              <w:rPr>
                <w:lang w:val="en-GB"/>
              </w:rPr>
              <w:br/>
            </w:r>
          </w:p>
        </w:tc>
      </w:tr>
      <w:tr w:rsidR="00550EA9" w:rsidRPr="000C33C2" w14:paraId="7F51902E" w14:textId="77777777" w:rsidTr="00921995">
        <w:trPr>
          <w:trHeight w:val="2665"/>
        </w:trPr>
        <w:tc>
          <w:tcPr>
            <w:tcW w:w="500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1104882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8BA56B4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F9D0910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6718434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BE98D1D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9D783A6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BE269B8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7FE9FC6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E441FEF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689E5B9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33EB223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744D0F0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6107A6E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1358F86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ECFDF0B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7ACA141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4B328E8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8353482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C2C2C1B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5A4C93A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DC85924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A106DDB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35331BD" w14:textId="77777777" w:rsidR="00550EA9" w:rsidRDefault="00550EA9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  <w:p w14:paraId="39A80EEE" w14:textId="77777777" w:rsidR="00550EA9" w:rsidRPr="00FA0F5E" w:rsidRDefault="00550EA9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</w:tc>
      </w:tr>
    </w:tbl>
    <w:p w14:paraId="3FB0B480" w14:textId="77777777" w:rsidR="00550EA9" w:rsidRDefault="00550EA9" w:rsidP="00550EA9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</w:pPr>
    </w:p>
    <w:p w14:paraId="2CE26C3D" w14:textId="055F2480" w:rsidR="00B101A2" w:rsidRDefault="00B101A2" w:rsidP="00550EA9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</w:pPr>
      <w:r w:rsidRPr="00B101A2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lastRenderedPageBreak/>
        <w:t>5. Error Prevention</w:t>
      </w:r>
      <w: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br/>
      </w:r>
    </w:p>
    <w:p w14:paraId="6452DE94" w14:textId="77777777" w:rsidR="00B101A2" w:rsidRDefault="00B101A2" w:rsidP="00550EA9">
      <w:pPr>
        <w:rPr>
          <w:i/>
          <w:iCs/>
          <w:noProof/>
          <w:lang w:val="en-US"/>
        </w:rPr>
      </w:pPr>
      <w:r w:rsidRPr="00B101A2">
        <w:rPr>
          <w:i/>
          <w:iCs/>
          <w:noProof/>
          <w:lang w:val="en-US"/>
        </w:rPr>
        <w:t>Better than good error messages is preventing problems from occurring.</w:t>
      </w:r>
    </w:p>
    <w:p w14:paraId="2DE7DCDA" w14:textId="2B9DEB26" w:rsidR="00550EA9" w:rsidRPr="006B6DCE" w:rsidRDefault="00550EA9" w:rsidP="00550EA9">
      <w:pPr>
        <w:rPr>
          <w:b/>
          <w:bCs/>
          <w:noProof/>
          <w:lang w:val="en-GB"/>
        </w:rPr>
      </w:pPr>
      <w:r w:rsidRPr="006B6DCE">
        <w:rPr>
          <w:b/>
          <w:bCs/>
          <w:noProof/>
          <w:lang w:val="en-GB"/>
        </w:rPr>
        <w:t>Guiding questions:</w:t>
      </w:r>
    </w:p>
    <w:p w14:paraId="67B99993" w14:textId="77777777" w:rsidR="007A6C00" w:rsidRPr="007A6C00" w:rsidRDefault="007A6C00" w:rsidP="007A6C00">
      <w:pPr>
        <w:numPr>
          <w:ilvl w:val="0"/>
          <w:numId w:val="44"/>
        </w:numPr>
        <w:rPr>
          <w:noProof/>
          <w:lang w:val="en-DK"/>
        </w:rPr>
      </w:pPr>
      <w:r w:rsidRPr="007A6C00">
        <w:rPr>
          <w:noProof/>
          <w:lang w:val="en-DK"/>
        </w:rPr>
        <w:t>Does the system prevent users from making errors?</w:t>
      </w:r>
    </w:p>
    <w:p w14:paraId="56458A3F" w14:textId="77777777" w:rsidR="007A6C00" w:rsidRPr="007A6C00" w:rsidRDefault="007A6C00" w:rsidP="007A6C00">
      <w:pPr>
        <w:numPr>
          <w:ilvl w:val="0"/>
          <w:numId w:val="44"/>
        </w:numPr>
        <w:rPr>
          <w:noProof/>
          <w:lang w:val="en-DK"/>
        </w:rPr>
      </w:pPr>
      <w:r w:rsidRPr="007A6C00">
        <w:rPr>
          <w:noProof/>
          <w:lang w:val="en-DK"/>
        </w:rPr>
        <w:t>Are there confirmation dialogs for destructive actions?</w:t>
      </w:r>
    </w:p>
    <w:p w14:paraId="3B480365" w14:textId="3237337C" w:rsidR="00550EA9" w:rsidRPr="00697758" w:rsidRDefault="007A6C00" w:rsidP="007A6C00">
      <w:pPr>
        <w:numPr>
          <w:ilvl w:val="0"/>
          <w:numId w:val="44"/>
        </w:numPr>
        <w:rPr>
          <w:noProof/>
          <w:lang w:val="en-DK"/>
        </w:rPr>
      </w:pPr>
      <w:r w:rsidRPr="007A6C00">
        <w:rPr>
          <w:noProof/>
          <w:lang w:val="en-DK"/>
        </w:rPr>
        <w:t>Does input validation catch errors before submission?</w:t>
      </w:r>
      <w:r w:rsidR="00550EA9" w:rsidRPr="007A6C00">
        <w:rPr>
          <w:noProof/>
          <w:lang w:val="en-DK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</w:tblGrid>
      <w:tr w:rsidR="00550EA9" w:rsidRPr="000C33C2" w14:paraId="3DB484DF" w14:textId="77777777" w:rsidTr="00921995">
        <w:trPr>
          <w:cantSplit/>
          <w:trHeight w:val="454"/>
        </w:trPr>
        <w:tc>
          <w:tcPr>
            <w:tcW w:w="5000" w:type="pct"/>
            <w:tcBorders>
              <w:bottom w:val="dash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4B709CA" w14:textId="77777777" w:rsidR="00550EA9" w:rsidRDefault="00550EA9" w:rsidP="00921995">
            <w:pPr>
              <w:pStyle w:val="Caption"/>
              <w:rPr>
                <w:lang w:val="en-GB"/>
              </w:rPr>
            </w:pPr>
            <w:r>
              <w:rPr>
                <w:noProof/>
                <w:lang w:val="en-GB"/>
              </w:rPr>
              <w:t>Overall Score: _______ / 5</w:t>
            </w:r>
            <w:r>
              <w:rPr>
                <w:noProof/>
                <w:lang w:val="en-GB"/>
              </w:rPr>
              <w:br/>
            </w:r>
          </w:p>
          <w:p w14:paraId="0CFF6AE5" w14:textId="77777777" w:rsidR="00550EA9" w:rsidRPr="00FA0F5E" w:rsidRDefault="00550EA9" w:rsidP="00921995">
            <w:pPr>
              <w:pStyle w:val="Caption"/>
              <w:rPr>
                <w:bCs/>
                <w:lang w:val="en-GB"/>
              </w:rPr>
            </w:pPr>
            <w:r>
              <w:rPr>
                <w:lang w:val="en-GB"/>
              </w:rPr>
              <w:t>Issues identified:</w:t>
            </w:r>
            <w:r>
              <w:rPr>
                <w:lang w:val="en-GB"/>
              </w:rPr>
              <w:br/>
            </w:r>
          </w:p>
        </w:tc>
      </w:tr>
      <w:tr w:rsidR="00550EA9" w:rsidRPr="000C33C2" w14:paraId="4A94FECC" w14:textId="77777777" w:rsidTr="00921995">
        <w:trPr>
          <w:trHeight w:val="2665"/>
        </w:trPr>
        <w:tc>
          <w:tcPr>
            <w:tcW w:w="500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15A22E5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9F99AC3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7B2F013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6B0DC73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A05EF8F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0C41B3E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E55C847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BF132D2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F3772C2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D3A7FD4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846AB87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A2F26C4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DEF2D68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BADC074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3BCFB87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40A5EA1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CDD389A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DD15E49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41AF78C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997BEAE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D7AE6C3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EF3A09A" w14:textId="77777777" w:rsidR="00550EA9" w:rsidRDefault="00550EA9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3652502" w14:textId="77777777" w:rsidR="00550EA9" w:rsidRDefault="00550EA9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  <w:p w14:paraId="0A49C19B" w14:textId="77777777" w:rsidR="00550EA9" w:rsidRPr="00FA0F5E" w:rsidRDefault="00550EA9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</w:tc>
      </w:tr>
    </w:tbl>
    <w:p w14:paraId="0FDD20B8" w14:textId="230EB26E" w:rsidR="007A6C00" w:rsidRDefault="007A6C00" w:rsidP="007A6C00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GB" w:eastAsia="en-US"/>
        </w:rPr>
      </w:pPr>
    </w:p>
    <w:p w14:paraId="313CFD8C" w14:textId="0CFB8959" w:rsidR="007A6C00" w:rsidRDefault="0073626E" w:rsidP="007A6C00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</w:pPr>
      <w:r w:rsidRPr="0073626E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t>6. Recognition Rather Than Recall</w:t>
      </w:r>
    </w:p>
    <w:p w14:paraId="79610AC6" w14:textId="13078064" w:rsidR="0073626E" w:rsidRPr="0073626E" w:rsidRDefault="0073626E" w:rsidP="0073626E">
      <w:pPr>
        <w:rPr>
          <w:i/>
          <w:iCs/>
          <w:noProof/>
          <w:lang w:val="en-DK"/>
        </w:rPr>
      </w:pPr>
      <w:r w:rsidRPr="0073626E">
        <w:rPr>
          <w:i/>
          <w:iCs/>
          <w:noProof/>
          <w:lang w:val="en-DK"/>
        </w:rPr>
        <w:t>Minimize memory load by making objects, actions, and options visible.</w:t>
      </w:r>
    </w:p>
    <w:p w14:paraId="6F22275C" w14:textId="77777777" w:rsidR="007A6C00" w:rsidRPr="006B6DCE" w:rsidRDefault="007A6C00" w:rsidP="007A6C00">
      <w:pPr>
        <w:rPr>
          <w:b/>
          <w:bCs/>
          <w:noProof/>
          <w:lang w:val="en-GB"/>
        </w:rPr>
      </w:pPr>
      <w:r w:rsidRPr="006B6DCE">
        <w:rPr>
          <w:b/>
          <w:bCs/>
          <w:noProof/>
          <w:lang w:val="en-GB"/>
        </w:rPr>
        <w:t>Guiding questions:</w:t>
      </w:r>
    </w:p>
    <w:p w14:paraId="3B983A4F" w14:textId="77777777" w:rsidR="00134871" w:rsidRPr="00134871" w:rsidRDefault="00134871" w:rsidP="00134871">
      <w:pPr>
        <w:numPr>
          <w:ilvl w:val="0"/>
          <w:numId w:val="44"/>
        </w:numPr>
        <w:rPr>
          <w:noProof/>
          <w:lang w:val="en-DK"/>
        </w:rPr>
      </w:pPr>
      <w:r w:rsidRPr="00134871">
        <w:rPr>
          <w:noProof/>
          <w:lang w:val="en-DK"/>
        </w:rPr>
        <w:t>Are important functions and options visible without searching?</w:t>
      </w:r>
    </w:p>
    <w:p w14:paraId="5A01B520" w14:textId="77777777" w:rsidR="00134871" w:rsidRPr="00134871" w:rsidRDefault="00134871" w:rsidP="00134871">
      <w:pPr>
        <w:numPr>
          <w:ilvl w:val="0"/>
          <w:numId w:val="44"/>
        </w:numPr>
        <w:rPr>
          <w:noProof/>
          <w:lang w:val="en-DK"/>
        </w:rPr>
      </w:pPr>
      <w:r w:rsidRPr="00134871">
        <w:rPr>
          <w:noProof/>
          <w:lang w:val="en-DK"/>
        </w:rPr>
        <w:t>Can users recognize rather than remember information?</w:t>
      </w:r>
    </w:p>
    <w:p w14:paraId="35782BA8" w14:textId="2FC5ED39" w:rsidR="007A6C00" w:rsidRPr="00697758" w:rsidRDefault="00134871" w:rsidP="00134871">
      <w:pPr>
        <w:numPr>
          <w:ilvl w:val="0"/>
          <w:numId w:val="44"/>
        </w:numPr>
        <w:rPr>
          <w:noProof/>
          <w:lang w:val="en-DK"/>
        </w:rPr>
      </w:pPr>
      <w:r w:rsidRPr="00134871">
        <w:rPr>
          <w:noProof/>
          <w:lang w:val="en-DK"/>
        </w:rPr>
        <w:t>Are instructions and help available when needed?</w:t>
      </w:r>
      <w:r w:rsidR="007A6C00" w:rsidRPr="00134871">
        <w:rPr>
          <w:noProof/>
          <w:lang w:val="en-DK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</w:tblGrid>
      <w:tr w:rsidR="007A6C00" w:rsidRPr="000C33C2" w14:paraId="327B95D8" w14:textId="77777777" w:rsidTr="00921995">
        <w:trPr>
          <w:cantSplit/>
          <w:trHeight w:val="454"/>
        </w:trPr>
        <w:tc>
          <w:tcPr>
            <w:tcW w:w="5000" w:type="pct"/>
            <w:tcBorders>
              <w:bottom w:val="dash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E2FAA11" w14:textId="77777777" w:rsidR="007A6C00" w:rsidRDefault="007A6C00" w:rsidP="00921995">
            <w:pPr>
              <w:pStyle w:val="Caption"/>
              <w:rPr>
                <w:lang w:val="en-GB"/>
              </w:rPr>
            </w:pPr>
            <w:r>
              <w:rPr>
                <w:noProof/>
                <w:lang w:val="en-GB"/>
              </w:rPr>
              <w:t>Overall Score: _______ / 5</w:t>
            </w:r>
            <w:r>
              <w:rPr>
                <w:noProof/>
                <w:lang w:val="en-GB"/>
              </w:rPr>
              <w:br/>
            </w:r>
          </w:p>
          <w:p w14:paraId="659C2670" w14:textId="77777777" w:rsidR="007A6C00" w:rsidRPr="00FA0F5E" w:rsidRDefault="007A6C00" w:rsidP="00921995">
            <w:pPr>
              <w:pStyle w:val="Caption"/>
              <w:rPr>
                <w:bCs/>
                <w:lang w:val="en-GB"/>
              </w:rPr>
            </w:pPr>
            <w:r>
              <w:rPr>
                <w:lang w:val="en-GB"/>
              </w:rPr>
              <w:t>Issues identified:</w:t>
            </w:r>
            <w:r>
              <w:rPr>
                <w:lang w:val="en-GB"/>
              </w:rPr>
              <w:br/>
            </w:r>
          </w:p>
        </w:tc>
      </w:tr>
      <w:tr w:rsidR="007A6C00" w:rsidRPr="000C33C2" w14:paraId="08599295" w14:textId="77777777" w:rsidTr="00921995">
        <w:trPr>
          <w:trHeight w:val="2665"/>
        </w:trPr>
        <w:tc>
          <w:tcPr>
            <w:tcW w:w="500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A303C4F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7868F6C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038EB37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2A473AC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9F66D64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DCF8259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CC8752F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14478A6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AD5336D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0229C23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ACCC5C0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CCB4B2F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E10549E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38B05B1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7663E67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874CCDB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3E3ECC9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9FFC532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43CD167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C3A25C6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DC7F019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A52E0C0" w14:textId="77777777" w:rsidR="007A6C00" w:rsidRDefault="007A6C00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884EE5B" w14:textId="77777777" w:rsidR="007A6C00" w:rsidRDefault="007A6C00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  <w:p w14:paraId="2EB8F346" w14:textId="77777777" w:rsidR="007A6C00" w:rsidRPr="00FA0F5E" w:rsidRDefault="007A6C00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</w:tc>
      </w:tr>
    </w:tbl>
    <w:p w14:paraId="665F34BC" w14:textId="77777777" w:rsidR="00C26D02" w:rsidRDefault="00C26D02" w:rsidP="00134871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</w:pPr>
      <w:r w:rsidRPr="00C26D02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lastRenderedPageBreak/>
        <w:t>7. Flexibility and Efficiency of Use</w:t>
      </w:r>
    </w:p>
    <w:p w14:paraId="75641E45" w14:textId="1CEA2D16" w:rsidR="00C26D02" w:rsidRPr="00C26D02" w:rsidRDefault="00C26D02" w:rsidP="00134871">
      <w:pPr>
        <w:rPr>
          <w:i/>
          <w:iCs/>
          <w:noProof/>
          <w:lang w:val="en-US"/>
        </w:rPr>
      </w:pPr>
      <w:r w:rsidRPr="00C26D02">
        <w:rPr>
          <w:i/>
          <w:iCs/>
          <w:noProof/>
          <w:lang w:val="en-US"/>
        </w:rPr>
        <w:t>Accommodate both novice and expert users.</w:t>
      </w:r>
      <w:r>
        <w:rPr>
          <w:i/>
          <w:iCs/>
          <w:noProof/>
          <w:lang w:val="en-US"/>
        </w:rPr>
        <w:br/>
      </w:r>
    </w:p>
    <w:p w14:paraId="0280F301" w14:textId="3B9F9D58" w:rsidR="00134871" w:rsidRPr="006B6DCE" w:rsidRDefault="00134871" w:rsidP="00134871">
      <w:pPr>
        <w:rPr>
          <w:b/>
          <w:bCs/>
          <w:noProof/>
          <w:lang w:val="en-GB"/>
        </w:rPr>
      </w:pPr>
      <w:r w:rsidRPr="006B6DCE">
        <w:rPr>
          <w:b/>
          <w:bCs/>
          <w:noProof/>
          <w:lang w:val="en-GB"/>
        </w:rPr>
        <w:t>Guiding questions:</w:t>
      </w:r>
    </w:p>
    <w:p w14:paraId="300117A0" w14:textId="77777777" w:rsidR="00C26D02" w:rsidRPr="00C26D02" w:rsidRDefault="00C26D02" w:rsidP="00C26D02">
      <w:pPr>
        <w:numPr>
          <w:ilvl w:val="0"/>
          <w:numId w:val="44"/>
        </w:numPr>
        <w:rPr>
          <w:noProof/>
          <w:lang w:val="en-DK"/>
        </w:rPr>
      </w:pPr>
      <w:r w:rsidRPr="00C26D02">
        <w:rPr>
          <w:noProof/>
          <w:lang w:val="en-DK"/>
        </w:rPr>
        <w:t>Are there shortcuts/accelerators for experienced users?</w:t>
      </w:r>
    </w:p>
    <w:p w14:paraId="34F41916" w14:textId="77777777" w:rsidR="00C26D02" w:rsidRPr="00C26D02" w:rsidRDefault="00C26D02" w:rsidP="00C26D02">
      <w:pPr>
        <w:numPr>
          <w:ilvl w:val="0"/>
          <w:numId w:val="44"/>
        </w:numPr>
        <w:rPr>
          <w:noProof/>
          <w:lang w:val="en-DK"/>
        </w:rPr>
      </w:pPr>
      <w:r w:rsidRPr="00C26D02">
        <w:rPr>
          <w:noProof/>
          <w:lang w:val="en-DK"/>
        </w:rPr>
        <w:t>Can users customize frequent actions?</w:t>
      </w:r>
    </w:p>
    <w:p w14:paraId="33E0DAD9" w14:textId="745593B8" w:rsidR="00134871" w:rsidRPr="00697758" w:rsidRDefault="00C26D02" w:rsidP="00C26D02">
      <w:pPr>
        <w:numPr>
          <w:ilvl w:val="0"/>
          <w:numId w:val="44"/>
        </w:numPr>
        <w:rPr>
          <w:noProof/>
          <w:lang w:val="en-DK"/>
        </w:rPr>
      </w:pPr>
      <w:r w:rsidRPr="00C26D02">
        <w:rPr>
          <w:noProof/>
          <w:lang w:val="en-DK"/>
        </w:rPr>
        <w:t>Does the system adapt to different skill levels?</w:t>
      </w:r>
      <w:r w:rsidR="00392E43">
        <w:rPr>
          <w:noProof/>
          <w:lang w:val="en-DK"/>
        </w:rPr>
        <w:br/>
      </w:r>
      <w:r w:rsidR="00134871" w:rsidRPr="00C26D02">
        <w:rPr>
          <w:noProof/>
          <w:lang w:val="en-DK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</w:tblGrid>
      <w:tr w:rsidR="00134871" w:rsidRPr="000C33C2" w14:paraId="446DADE4" w14:textId="77777777" w:rsidTr="00921995">
        <w:trPr>
          <w:cantSplit/>
          <w:trHeight w:val="454"/>
        </w:trPr>
        <w:tc>
          <w:tcPr>
            <w:tcW w:w="5000" w:type="pct"/>
            <w:tcBorders>
              <w:bottom w:val="dash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4388F52" w14:textId="77777777" w:rsidR="00134871" w:rsidRDefault="00134871" w:rsidP="00921995">
            <w:pPr>
              <w:pStyle w:val="Caption"/>
              <w:rPr>
                <w:lang w:val="en-GB"/>
              </w:rPr>
            </w:pPr>
            <w:r>
              <w:rPr>
                <w:noProof/>
                <w:lang w:val="en-GB"/>
              </w:rPr>
              <w:t>Overall Score: _______ / 5</w:t>
            </w:r>
            <w:r>
              <w:rPr>
                <w:noProof/>
                <w:lang w:val="en-GB"/>
              </w:rPr>
              <w:br/>
            </w:r>
          </w:p>
          <w:p w14:paraId="18DF2A7D" w14:textId="77777777" w:rsidR="00134871" w:rsidRPr="00FA0F5E" w:rsidRDefault="00134871" w:rsidP="00921995">
            <w:pPr>
              <w:pStyle w:val="Caption"/>
              <w:rPr>
                <w:bCs/>
                <w:lang w:val="en-GB"/>
              </w:rPr>
            </w:pPr>
            <w:r>
              <w:rPr>
                <w:lang w:val="en-GB"/>
              </w:rPr>
              <w:t>Issues identified:</w:t>
            </w:r>
            <w:r>
              <w:rPr>
                <w:lang w:val="en-GB"/>
              </w:rPr>
              <w:br/>
            </w:r>
          </w:p>
        </w:tc>
      </w:tr>
      <w:tr w:rsidR="00134871" w:rsidRPr="000C33C2" w14:paraId="4E4B2CBD" w14:textId="77777777" w:rsidTr="00921995">
        <w:trPr>
          <w:trHeight w:val="2665"/>
        </w:trPr>
        <w:tc>
          <w:tcPr>
            <w:tcW w:w="500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EB4CB4F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8E87A7B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9AF7FEC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CCB6643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21EF6E6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8F2B864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29877D8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E3A770F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3F628E7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58C176F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A6BDE5C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73E2B85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718345A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69D52E2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C81A16A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41A15FB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7CA1A0B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F560C5B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32502A2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DE2D931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2B30C8F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9F5A909" w14:textId="77777777" w:rsidR="00134871" w:rsidRDefault="00134871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0628501" w14:textId="77777777" w:rsidR="00134871" w:rsidRDefault="00134871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  <w:p w14:paraId="4E953CD2" w14:textId="77777777" w:rsidR="00134871" w:rsidRPr="00FA0F5E" w:rsidRDefault="00134871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</w:tc>
      </w:tr>
    </w:tbl>
    <w:p w14:paraId="4C0C2AFB" w14:textId="29DBE377" w:rsidR="00392E43" w:rsidRDefault="00392E43" w:rsidP="00392E43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eastAsia="en-US"/>
        </w:rPr>
      </w:pPr>
      <w: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eastAsia="en-US"/>
        </w:rPr>
        <w:t xml:space="preserve">8. </w:t>
      </w:r>
      <w:r w:rsidRPr="00392E43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eastAsia="en-US"/>
        </w:rPr>
        <w:t>Aesthetic and Minimalist Design</w:t>
      </w:r>
    </w:p>
    <w:p w14:paraId="3C295ACD" w14:textId="77777777" w:rsidR="00AC503C" w:rsidRDefault="00AC503C" w:rsidP="00392E43">
      <w:pPr>
        <w:rPr>
          <w:i/>
          <w:iCs/>
          <w:noProof/>
          <w:lang w:val="en-US"/>
        </w:rPr>
      </w:pPr>
      <w:r w:rsidRPr="00AC503C">
        <w:rPr>
          <w:i/>
          <w:iCs/>
          <w:noProof/>
          <w:lang w:val="en-US"/>
        </w:rPr>
        <w:t>Interfaces should not contain irrelevant information.</w:t>
      </w:r>
    </w:p>
    <w:p w14:paraId="17E77143" w14:textId="1715D8C2" w:rsidR="00392E43" w:rsidRPr="006B6DCE" w:rsidRDefault="00392E43" w:rsidP="00392E43">
      <w:pPr>
        <w:rPr>
          <w:b/>
          <w:bCs/>
          <w:noProof/>
          <w:lang w:val="en-GB"/>
        </w:rPr>
      </w:pPr>
      <w:r w:rsidRPr="006B6DCE">
        <w:rPr>
          <w:b/>
          <w:bCs/>
          <w:noProof/>
          <w:lang w:val="en-GB"/>
        </w:rPr>
        <w:t>Guiding questions:</w:t>
      </w:r>
    </w:p>
    <w:p w14:paraId="5DD42C61" w14:textId="77777777" w:rsidR="00AC503C" w:rsidRPr="00AC503C" w:rsidRDefault="00AC503C" w:rsidP="00AC503C">
      <w:pPr>
        <w:numPr>
          <w:ilvl w:val="0"/>
          <w:numId w:val="44"/>
        </w:numPr>
        <w:rPr>
          <w:noProof/>
          <w:lang w:val="en-DK"/>
        </w:rPr>
      </w:pPr>
      <w:r w:rsidRPr="00AC503C">
        <w:rPr>
          <w:noProof/>
          <w:lang w:val="en-DK"/>
        </w:rPr>
        <w:t>Is the visual design clean and uncluttered?</w:t>
      </w:r>
    </w:p>
    <w:p w14:paraId="2FB76FF0" w14:textId="77777777" w:rsidR="00AC503C" w:rsidRPr="00AC503C" w:rsidRDefault="00AC503C" w:rsidP="00AC503C">
      <w:pPr>
        <w:numPr>
          <w:ilvl w:val="0"/>
          <w:numId w:val="44"/>
        </w:numPr>
        <w:rPr>
          <w:noProof/>
          <w:lang w:val="en-DK"/>
        </w:rPr>
      </w:pPr>
      <w:r w:rsidRPr="00AC503C">
        <w:rPr>
          <w:noProof/>
          <w:lang w:val="en-DK"/>
        </w:rPr>
        <w:t>Does every element serve a clear purpose?</w:t>
      </w:r>
    </w:p>
    <w:p w14:paraId="4A56534D" w14:textId="37F42D7D" w:rsidR="00392E43" w:rsidRPr="00697758" w:rsidRDefault="00AC503C" w:rsidP="00AC503C">
      <w:pPr>
        <w:numPr>
          <w:ilvl w:val="0"/>
          <w:numId w:val="44"/>
        </w:numPr>
        <w:rPr>
          <w:noProof/>
          <w:lang w:val="en-DK"/>
        </w:rPr>
      </w:pPr>
      <w:r w:rsidRPr="00AC503C">
        <w:rPr>
          <w:noProof/>
          <w:lang w:val="en-DK"/>
        </w:rPr>
        <w:t>Is the most important information prominent?</w:t>
      </w:r>
      <w:r w:rsidR="00392E43" w:rsidRPr="00AC503C">
        <w:rPr>
          <w:noProof/>
          <w:lang w:val="en-DK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</w:tblGrid>
      <w:tr w:rsidR="00392E43" w:rsidRPr="000C33C2" w14:paraId="10A525CA" w14:textId="77777777" w:rsidTr="00921995">
        <w:trPr>
          <w:cantSplit/>
          <w:trHeight w:val="454"/>
        </w:trPr>
        <w:tc>
          <w:tcPr>
            <w:tcW w:w="5000" w:type="pct"/>
            <w:tcBorders>
              <w:bottom w:val="dash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CC6960C" w14:textId="77777777" w:rsidR="00392E43" w:rsidRDefault="00392E43" w:rsidP="00921995">
            <w:pPr>
              <w:pStyle w:val="Caption"/>
              <w:rPr>
                <w:lang w:val="en-GB"/>
              </w:rPr>
            </w:pPr>
            <w:r>
              <w:rPr>
                <w:noProof/>
                <w:lang w:val="en-GB"/>
              </w:rPr>
              <w:t>Overall Score: _______ / 5</w:t>
            </w:r>
            <w:r>
              <w:rPr>
                <w:noProof/>
                <w:lang w:val="en-GB"/>
              </w:rPr>
              <w:br/>
            </w:r>
          </w:p>
          <w:p w14:paraId="19774BD7" w14:textId="77777777" w:rsidR="00392E43" w:rsidRPr="00FA0F5E" w:rsidRDefault="00392E43" w:rsidP="00921995">
            <w:pPr>
              <w:pStyle w:val="Caption"/>
              <w:rPr>
                <w:bCs/>
                <w:lang w:val="en-GB"/>
              </w:rPr>
            </w:pPr>
            <w:r>
              <w:rPr>
                <w:lang w:val="en-GB"/>
              </w:rPr>
              <w:t>Issues identified:</w:t>
            </w:r>
            <w:r>
              <w:rPr>
                <w:lang w:val="en-GB"/>
              </w:rPr>
              <w:br/>
            </w:r>
          </w:p>
        </w:tc>
      </w:tr>
      <w:tr w:rsidR="00392E43" w:rsidRPr="000C33C2" w14:paraId="177F944D" w14:textId="77777777" w:rsidTr="00921995">
        <w:trPr>
          <w:trHeight w:val="2665"/>
        </w:trPr>
        <w:tc>
          <w:tcPr>
            <w:tcW w:w="500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AA77014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48383DB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4666B88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8382DBB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E3F1302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4C916C9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17BD572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6B82147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0E1505F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ED53EF7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5DD61D9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8FF8CAF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EC50106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6C508C9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FEEFD68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E7C5851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3551DF4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36ADD4D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5B8ADA4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8EA17CF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7A058FB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D828DE4" w14:textId="77777777" w:rsidR="00392E43" w:rsidRDefault="00392E43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48A55A4" w14:textId="77777777" w:rsidR="00392E43" w:rsidRDefault="00392E43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  <w:p w14:paraId="7A047168" w14:textId="77777777" w:rsidR="00392E43" w:rsidRPr="00FA0F5E" w:rsidRDefault="00392E43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</w:tc>
      </w:tr>
    </w:tbl>
    <w:p w14:paraId="5AFA158F" w14:textId="77777777" w:rsidR="00243C05" w:rsidRDefault="00243C05" w:rsidP="00AC503C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</w:pPr>
      <w:r w:rsidRPr="00243C05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lastRenderedPageBreak/>
        <w:t>9. Help Users Recognize</w:t>
      </w:r>
      <w: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t xml:space="preserve"> </w:t>
      </w:r>
      <w:r w:rsidRPr="00243C05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t>and Recover from Errors</w:t>
      </w:r>
    </w:p>
    <w:p w14:paraId="3B0C588A" w14:textId="77777777" w:rsidR="00243C05" w:rsidRPr="00243C05" w:rsidRDefault="00243C05" w:rsidP="00AC503C">
      <w:pPr>
        <w:rPr>
          <w:i/>
          <w:iCs/>
          <w:noProof/>
          <w:lang w:val="en-US"/>
        </w:rPr>
      </w:pPr>
      <w:r w:rsidRPr="00243C05">
        <w:rPr>
          <w:i/>
          <w:iCs/>
          <w:noProof/>
          <w:lang w:val="en-US"/>
        </w:rPr>
        <w:t>Error messages should be helpful and solution-oriented.</w:t>
      </w:r>
    </w:p>
    <w:p w14:paraId="21AACD77" w14:textId="1F6D3163" w:rsidR="00AC503C" w:rsidRPr="006B6DCE" w:rsidRDefault="00AC503C" w:rsidP="00AC503C">
      <w:pPr>
        <w:rPr>
          <w:b/>
          <w:bCs/>
          <w:noProof/>
          <w:lang w:val="en-GB"/>
        </w:rPr>
      </w:pPr>
      <w:r w:rsidRPr="006B6DCE">
        <w:rPr>
          <w:b/>
          <w:bCs/>
          <w:noProof/>
          <w:lang w:val="en-GB"/>
        </w:rPr>
        <w:t>Guiding questions:</w:t>
      </w:r>
    </w:p>
    <w:p w14:paraId="2E88EF6A" w14:textId="77777777" w:rsidR="00DC7E16" w:rsidRPr="00DC7E16" w:rsidRDefault="00DC7E16" w:rsidP="00DC7E16">
      <w:pPr>
        <w:numPr>
          <w:ilvl w:val="0"/>
          <w:numId w:val="44"/>
        </w:numPr>
        <w:rPr>
          <w:noProof/>
          <w:lang w:val="en-DK"/>
        </w:rPr>
      </w:pPr>
      <w:r w:rsidRPr="00DC7E16">
        <w:rPr>
          <w:noProof/>
          <w:lang w:val="en-DK"/>
        </w:rPr>
        <w:t>Are error messages written in plain language?</w:t>
      </w:r>
    </w:p>
    <w:p w14:paraId="56558B86" w14:textId="77777777" w:rsidR="00DC7E16" w:rsidRPr="00DC7E16" w:rsidRDefault="00DC7E16" w:rsidP="00DC7E16">
      <w:pPr>
        <w:numPr>
          <w:ilvl w:val="0"/>
          <w:numId w:val="44"/>
        </w:numPr>
        <w:rPr>
          <w:noProof/>
          <w:lang w:val="en-DK"/>
        </w:rPr>
      </w:pPr>
      <w:r w:rsidRPr="00DC7E16">
        <w:rPr>
          <w:noProof/>
          <w:lang w:val="en-DK"/>
        </w:rPr>
        <w:t>Do error messages suggest specific solutions?</w:t>
      </w:r>
    </w:p>
    <w:p w14:paraId="2F279663" w14:textId="64F31E4C" w:rsidR="00AC503C" w:rsidRPr="00697758" w:rsidRDefault="00DC7E16" w:rsidP="00DC7E16">
      <w:pPr>
        <w:numPr>
          <w:ilvl w:val="0"/>
          <w:numId w:val="44"/>
        </w:numPr>
        <w:rPr>
          <w:noProof/>
          <w:lang w:val="en-DK"/>
        </w:rPr>
      </w:pPr>
      <w:r w:rsidRPr="00DC7E16">
        <w:rPr>
          <w:noProof/>
          <w:lang w:val="en-DK"/>
        </w:rPr>
        <w:t>Can users easily recover from errors?</w:t>
      </w:r>
      <w:r>
        <w:rPr>
          <w:noProof/>
          <w:lang w:val="en-DK"/>
        </w:rPr>
        <w:br/>
      </w:r>
      <w:r w:rsidR="00AC503C" w:rsidRPr="00DC7E16">
        <w:rPr>
          <w:noProof/>
          <w:lang w:val="en-DK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</w:tblGrid>
      <w:tr w:rsidR="00AC503C" w:rsidRPr="000C33C2" w14:paraId="54B7174D" w14:textId="77777777" w:rsidTr="00921995">
        <w:trPr>
          <w:cantSplit/>
          <w:trHeight w:val="454"/>
        </w:trPr>
        <w:tc>
          <w:tcPr>
            <w:tcW w:w="5000" w:type="pct"/>
            <w:tcBorders>
              <w:bottom w:val="dash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1CC129E9" w14:textId="77777777" w:rsidR="00AC503C" w:rsidRDefault="00AC503C" w:rsidP="00921995">
            <w:pPr>
              <w:pStyle w:val="Caption"/>
              <w:rPr>
                <w:lang w:val="en-GB"/>
              </w:rPr>
            </w:pPr>
            <w:r>
              <w:rPr>
                <w:noProof/>
                <w:lang w:val="en-GB"/>
              </w:rPr>
              <w:t>Overall Score: _______ / 5</w:t>
            </w:r>
            <w:r>
              <w:rPr>
                <w:noProof/>
                <w:lang w:val="en-GB"/>
              </w:rPr>
              <w:br/>
            </w:r>
          </w:p>
          <w:p w14:paraId="3971903C" w14:textId="77777777" w:rsidR="00AC503C" w:rsidRPr="00FA0F5E" w:rsidRDefault="00AC503C" w:rsidP="00921995">
            <w:pPr>
              <w:pStyle w:val="Caption"/>
              <w:rPr>
                <w:bCs/>
                <w:lang w:val="en-GB"/>
              </w:rPr>
            </w:pPr>
            <w:r>
              <w:rPr>
                <w:lang w:val="en-GB"/>
              </w:rPr>
              <w:t>Issues identified:</w:t>
            </w:r>
            <w:r>
              <w:rPr>
                <w:lang w:val="en-GB"/>
              </w:rPr>
              <w:br/>
            </w:r>
          </w:p>
        </w:tc>
      </w:tr>
      <w:tr w:rsidR="00AC503C" w:rsidRPr="000C33C2" w14:paraId="17A041F5" w14:textId="77777777" w:rsidTr="00921995">
        <w:trPr>
          <w:trHeight w:val="2665"/>
        </w:trPr>
        <w:tc>
          <w:tcPr>
            <w:tcW w:w="500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F05C615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B8CD6B0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5150D95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3B6D97B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8C2210B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A7A8946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9F11A05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180189F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A3D4754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BE64ADE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CD2E91C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245B56E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74E2A47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CB8E699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C73385A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B459415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74EDD19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784B809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99514B3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747F249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1E26E3DE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5006D2D" w14:textId="77777777" w:rsidR="00AC503C" w:rsidRDefault="00AC503C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C6933AA" w14:textId="77777777" w:rsidR="00AC503C" w:rsidRDefault="00AC503C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  <w:p w14:paraId="3AEFABD8" w14:textId="77777777" w:rsidR="00AC503C" w:rsidRPr="00FA0F5E" w:rsidRDefault="00AC503C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</w:tc>
      </w:tr>
    </w:tbl>
    <w:p w14:paraId="6EC14E75" w14:textId="77777777" w:rsidR="00082485" w:rsidRDefault="00082485" w:rsidP="00DC7E16">
      <w:pPr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</w:pPr>
      <w:r w:rsidRPr="00082485">
        <w:rPr>
          <w:rFonts w:ascii="Arial" w:eastAsia="Times New Roman" w:hAnsi="Arial"/>
          <w:b/>
          <w:bCs/>
          <w:noProof/>
          <w:color w:val="auto"/>
          <w:spacing w:val="4"/>
          <w:kern w:val="0"/>
          <w:sz w:val="32"/>
          <w:szCs w:val="32"/>
          <w:lang w:val="en-US" w:eastAsia="en-US"/>
        </w:rPr>
        <w:t>10. Help and Documentation</w:t>
      </w:r>
    </w:p>
    <w:p w14:paraId="57FA10A1" w14:textId="77777777" w:rsidR="003163A1" w:rsidRDefault="003163A1" w:rsidP="00DC7E16">
      <w:pPr>
        <w:rPr>
          <w:i/>
          <w:iCs/>
          <w:noProof/>
          <w:lang w:val="en-US"/>
        </w:rPr>
      </w:pPr>
      <w:r w:rsidRPr="003163A1">
        <w:rPr>
          <w:i/>
          <w:iCs/>
          <w:noProof/>
          <w:lang w:val="en-US"/>
        </w:rPr>
        <w:t>Provide easy-to-search, focused help when needed.</w:t>
      </w:r>
    </w:p>
    <w:p w14:paraId="4F7B4DF5" w14:textId="07580D12" w:rsidR="00DC7E16" w:rsidRPr="006B6DCE" w:rsidRDefault="00DC7E16" w:rsidP="00DC7E16">
      <w:pPr>
        <w:rPr>
          <w:b/>
          <w:bCs/>
          <w:noProof/>
          <w:lang w:val="en-GB"/>
        </w:rPr>
      </w:pPr>
      <w:r w:rsidRPr="006B6DCE">
        <w:rPr>
          <w:b/>
          <w:bCs/>
          <w:noProof/>
          <w:lang w:val="en-GB"/>
        </w:rPr>
        <w:t>Guiding questions:</w:t>
      </w:r>
    </w:p>
    <w:p w14:paraId="19128897" w14:textId="77777777" w:rsidR="003163A1" w:rsidRPr="003163A1" w:rsidRDefault="003163A1" w:rsidP="003163A1">
      <w:pPr>
        <w:numPr>
          <w:ilvl w:val="0"/>
          <w:numId w:val="44"/>
        </w:numPr>
        <w:rPr>
          <w:noProof/>
          <w:lang w:val="en-DK"/>
        </w:rPr>
      </w:pPr>
      <w:r w:rsidRPr="003163A1">
        <w:rPr>
          <w:noProof/>
          <w:lang w:val="en-DK"/>
        </w:rPr>
        <w:t>Is help information easy to find and search?</w:t>
      </w:r>
    </w:p>
    <w:p w14:paraId="770ED175" w14:textId="77777777" w:rsidR="003163A1" w:rsidRPr="003163A1" w:rsidRDefault="003163A1" w:rsidP="003163A1">
      <w:pPr>
        <w:numPr>
          <w:ilvl w:val="0"/>
          <w:numId w:val="44"/>
        </w:numPr>
        <w:rPr>
          <w:noProof/>
          <w:lang w:val="en-DK"/>
        </w:rPr>
      </w:pPr>
      <w:r w:rsidRPr="003163A1">
        <w:rPr>
          <w:noProof/>
          <w:lang w:val="en-DK"/>
        </w:rPr>
        <w:t>Are help topics focused on user tasks?</w:t>
      </w:r>
    </w:p>
    <w:p w14:paraId="3291D34A" w14:textId="7CC1A632" w:rsidR="00DC7E16" w:rsidRPr="00697758" w:rsidRDefault="003163A1" w:rsidP="003163A1">
      <w:pPr>
        <w:numPr>
          <w:ilvl w:val="0"/>
          <w:numId w:val="44"/>
        </w:numPr>
        <w:rPr>
          <w:noProof/>
          <w:lang w:val="en-DK"/>
        </w:rPr>
      </w:pPr>
      <w:r w:rsidRPr="003163A1">
        <w:rPr>
          <w:noProof/>
          <w:lang w:val="en-DK"/>
        </w:rPr>
        <w:t>Is documentation concise and actionable?</w:t>
      </w:r>
      <w:r w:rsidR="00DC7E16" w:rsidRPr="003163A1">
        <w:rPr>
          <w:noProof/>
          <w:lang w:val="en-DK"/>
        </w:rPr>
        <w:br/>
      </w:r>
      <w:r w:rsidR="00DC7E16" w:rsidRPr="003163A1">
        <w:rPr>
          <w:noProof/>
          <w:lang w:val="en-DK"/>
        </w:rPr>
        <w:br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</w:tblGrid>
      <w:tr w:rsidR="00DC7E16" w:rsidRPr="000C33C2" w14:paraId="14EB983A" w14:textId="77777777" w:rsidTr="00921995">
        <w:trPr>
          <w:cantSplit/>
          <w:trHeight w:val="454"/>
        </w:trPr>
        <w:tc>
          <w:tcPr>
            <w:tcW w:w="5000" w:type="pct"/>
            <w:tcBorders>
              <w:bottom w:val="dash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1F639BC5" w14:textId="77777777" w:rsidR="00DC7E16" w:rsidRDefault="00DC7E16" w:rsidP="00921995">
            <w:pPr>
              <w:pStyle w:val="Caption"/>
              <w:rPr>
                <w:lang w:val="en-GB"/>
              </w:rPr>
            </w:pPr>
            <w:r>
              <w:rPr>
                <w:noProof/>
                <w:lang w:val="en-GB"/>
              </w:rPr>
              <w:t>Overall Score: _______ / 5</w:t>
            </w:r>
            <w:r>
              <w:rPr>
                <w:noProof/>
                <w:lang w:val="en-GB"/>
              </w:rPr>
              <w:br/>
            </w:r>
          </w:p>
          <w:p w14:paraId="4B5B9EE5" w14:textId="77777777" w:rsidR="00DC7E16" w:rsidRPr="00FA0F5E" w:rsidRDefault="00DC7E16" w:rsidP="00921995">
            <w:pPr>
              <w:pStyle w:val="Caption"/>
              <w:rPr>
                <w:bCs/>
                <w:lang w:val="en-GB"/>
              </w:rPr>
            </w:pPr>
            <w:r>
              <w:rPr>
                <w:lang w:val="en-GB"/>
              </w:rPr>
              <w:t>Issues identified:</w:t>
            </w:r>
            <w:r>
              <w:rPr>
                <w:lang w:val="en-GB"/>
              </w:rPr>
              <w:br/>
            </w:r>
          </w:p>
        </w:tc>
      </w:tr>
      <w:tr w:rsidR="00DC7E16" w:rsidRPr="000C33C2" w14:paraId="41BFCB7D" w14:textId="77777777" w:rsidTr="00921995">
        <w:trPr>
          <w:trHeight w:val="2665"/>
        </w:trPr>
        <w:tc>
          <w:tcPr>
            <w:tcW w:w="5000" w:type="pc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D3BA52A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43C09A8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E4B6438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D50B1A7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BBC3080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D9DA0B9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32BCDB9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27FF710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2361E3E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1330CE9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E831F10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74B692C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230EBE50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7A7CA53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B097BAA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45D9F45C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558051D3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36CFF4C7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2EE4A10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6A9C247F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331106E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0C4FFBD8" w14:textId="77777777" w:rsidR="00DC7E16" w:rsidRDefault="00DC7E16" w:rsidP="00921995">
            <w:pPr>
              <w:pStyle w:val="TablecellNormaltext"/>
              <w:spacing w:after="0" w:line="240" w:lineRule="auto"/>
              <w:jc w:val="center"/>
              <w:rPr>
                <w:lang w:val="en-GB"/>
              </w:rPr>
            </w:pPr>
          </w:p>
          <w:p w14:paraId="737D4391" w14:textId="77777777" w:rsidR="00DC7E16" w:rsidRDefault="00DC7E16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  <w:p w14:paraId="2796080E" w14:textId="77777777" w:rsidR="00DC7E16" w:rsidRPr="00FA0F5E" w:rsidRDefault="00DC7E16" w:rsidP="00921995">
            <w:pPr>
              <w:pStyle w:val="TablecellNormaltext"/>
              <w:spacing w:after="0" w:line="240" w:lineRule="auto"/>
              <w:rPr>
                <w:lang w:val="en-GB"/>
              </w:rPr>
            </w:pPr>
          </w:p>
        </w:tc>
      </w:tr>
      <w:bookmarkEnd w:id="0"/>
    </w:tbl>
    <w:p w14:paraId="37ECFED9" w14:textId="6F5922E9" w:rsidR="00550EA9" w:rsidRPr="001F197B" w:rsidRDefault="00550EA9" w:rsidP="00550EA9"/>
    <w:sectPr w:rsidR="00550EA9" w:rsidRPr="001F197B" w:rsidSect="0081738A">
      <w:type w:val="continuous"/>
      <w:pgSz w:w="11904" w:h="16834" w:code="9"/>
      <w:pgMar w:top="3289" w:right="1247" w:bottom="1928" w:left="1247" w:header="680" w:footer="680" w:gutter="0"/>
      <w:pgNumType w:start="1"/>
      <w:cols w:num="2"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B3CA5" w14:textId="77777777" w:rsidR="00770009" w:rsidRDefault="00770009" w:rsidP="008D7B2B">
      <w:r>
        <w:separator/>
      </w:r>
    </w:p>
  </w:endnote>
  <w:endnote w:type="continuationSeparator" w:id="0">
    <w:p w14:paraId="150009DC" w14:textId="77777777" w:rsidR="00770009" w:rsidRDefault="00770009" w:rsidP="008D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nske Human Medium Italic">
    <w:altName w:val="Calibri"/>
    <w:charset w:val="00"/>
    <w:family w:val="auto"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8F614" w14:textId="77777777" w:rsidR="00D73B2A" w:rsidRDefault="00D73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789"/>
      <w:gridCol w:w="1134"/>
    </w:tblGrid>
    <w:tr w:rsidR="00995C92" w:rsidRPr="001F197B" w14:paraId="5762A657" w14:textId="77777777" w:rsidTr="00FA0F5E">
      <w:tc>
        <w:tcPr>
          <w:tcW w:w="8789" w:type="dxa"/>
        </w:tcPr>
        <w:p w14:paraId="62D4B767" w14:textId="160AE0C9" w:rsidR="00995C92" w:rsidRPr="00B91BB3" w:rsidRDefault="00B91BB3" w:rsidP="00C84FDB">
          <w:pPr>
            <w:pStyle w:val="Footer"/>
            <w:jc w:val="left"/>
            <w:rPr>
              <w:sz w:val="16"/>
              <w:szCs w:val="16"/>
              <w:lang w:val="en-US"/>
            </w:rPr>
          </w:pPr>
          <w:r w:rsidRPr="00B91BB3">
            <w:rPr>
              <w:sz w:val="16"/>
              <w:szCs w:val="16"/>
              <w:lang w:val="en-US"/>
            </w:rPr>
            <w:t xml:space="preserve">Heuristic Evaluation Questionnaire </w:t>
          </w:r>
          <w:r w:rsidRPr="00B91BB3">
            <w:rPr>
              <w:sz w:val="16"/>
              <w:szCs w:val="16"/>
              <w:lang w:val="en-US"/>
            </w:rPr>
            <w:br/>
            <w:t>www.thetechcollective.eu</w:t>
          </w:r>
        </w:p>
      </w:tc>
      <w:tc>
        <w:tcPr>
          <w:tcW w:w="1134" w:type="dxa"/>
        </w:tcPr>
        <w:sdt>
          <w:sdtPr>
            <w:rPr>
              <w:rStyle w:val="PlaceholderText"/>
              <w:b/>
              <w:bCs/>
              <w:color w:val="auto"/>
              <w:sz w:val="16"/>
              <w:szCs w:val="16"/>
            </w:rPr>
            <w:id w:val="-1191139287"/>
            <w:docPartObj>
              <w:docPartGallery w:val="Page Numbers (Bottom of Page)"/>
              <w:docPartUnique/>
            </w:docPartObj>
          </w:sdtPr>
          <w:sdtContent>
            <w:p w14:paraId="158CD8B7" w14:textId="77777777" w:rsidR="00995C92" w:rsidRPr="001F197B" w:rsidRDefault="00995C92" w:rsidP="00C84FDB">
              <w:pPr>
                <w:pStyle w:val="Footer"/>
                <w:rPr>
                  <w:b/>
                  <w:bCs/>
                </w:rPr>
              </w:pPr>
              <w:r w:rsidRPr="001F197B">
                <w:rPr>
                  <w:rStyle w:val="PlaceholderText"/>
                  <w:b/>
                  <w:bCs/>
                  <w:color w:val="auto"/>
                  <w:sz w:val="16"/>
                  <w:szCs w:val="16"/>
                </w:rPr>
                <w:fldChar w:fldCharType="begin"/>
              </w:r>
              <w:r w:rsidRPr="001F197B">
                <w:rPr>
                  <w:rStyle w:val="PlaceholderText"/>
                  <w:b/>
                  <w:bCs/>
                  <w:color w:val="auto"/>
                  <w:sz w:val="16"/>
                  <w:szCs w:val="16"/>
                </w:rPr>
                <w:instrText xml:space="preserve"> PAGE </w:instrText>
              </w:r>
              <w:r w:rsidRPr="001F197B">
                <w:rPr>
                  <w:rStyle w:val="PlaceholderText"/>
                  <w:b/>
                  <w:bCs/>
                  <w:color w:val="auto"/>
                  <w:sz w:val="16"/>
                  <w:szCs w:val="16"/>
                </w:rPr>
                <w:fldChar w:fldCharType="separate"/>
              </w:r>
              <w:r w:rsidRPr="001F197B">
                <w:rPr>
                  <w:rStyle w:val="PlaceholderText"/>
                  <w:b/>
                  <w:bCs/>
                  <w:color w:val="auto"/>
                  <w:sz w:val="16"/>
                  <w:szCs w:val="16"/>
                </w:rPr>
                <w:t>9</w:t>
              </w:r>
              <w:r w:rsidRPr="001F197B">
                <w:rPr>
                  <w:rStyle w:val="PlaceholderText"/>
                  <w:b/>
                  <w:bCs/>
                  <w:color w:val="auto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E944AD7" w14:textId="77777777" w:rsidR="00150466" w:rsidRPr="00150466" w:rsidRDefault="00150466">
    <w:pPr>
      <w:pStyle w:val="Footer"/>
      <w:rPr>
        <w:color w:val="FFFFFF" w:themeColor="background1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626"/>
      <w:gridCol w:w="556"/>
    </w:tblGrid>
    <w:tr w:rsidR="00995C92" w:rsidRPr="00B91BB3" w14:paraId="7BCDC81B" w14:textId="77777777" w:rsidTr="00B6467F">
      <w:tc>
        <w:tcPr>
          <w:tcW w:w="4697" w:type="pct"/>
        </w:tcPr>
        <w:p w14:paraId="63B926BF" w14:textId="4683F82F" w:rsidR="00995C92" w:rsidRPr="00B91BB3" w:rsidRDefault="00B91BB3" w:rsidP="00995C92">
          <w:pPr>
            <w:pStyle w:val="NoSpacing"/>
            <w:rPr>
              <w:sz w:val="16"/>
              <w:szCs w:val="16"/>
              <w:lang w:val="en-US"/>
            </w:rPr>
          </w:pPr>
          <w:r w:rsidRPr="00B91BB3">
            <w:rPr>
              <w:color w:val="auto"/>
              <w:sz w:val="16"/>
              <w:szCs w:val="16"/>
              <w:lang w:val="en-US"/>
            </w:rPr>
            <w:t xml:space="preserve">Heuristic Evaluation Questionnaire </w:t>
          </w:r>
          <w:r w:rsidRPr="00B91BB3">
            <w:rPr>
              <w:color w:val="auto"/>
              <w:sz w:val="16"/>
              <w:szCs w:val="16"/>
              <w:lang w:val="en-US"/>
            </w:rPr>
            <w:br/>
          </w:r>
          <w:r w:rsidR="00C84FDB" w:rsidRPr="00B91BB3">
            <w:rPr>
              <w:color w:val="auto"/>
              <w:sz w:val="16"/>
              <w:szCs w:val="16"/>
              <w:lang w:val="en-US"/>
            </w:rPr>
            <w:t>www.</w:t>
          </w:r>
          <w:r w:rsidR="00995C92" w:rsidRPr="00B91BB3">
            <w:rPr>
              <w:color w:val="auto"/>
              <w:sz w:val="16"/>
              <w:szCs w:val="16"/>
              <w:lang w:val="en-US"/>
            </w:rPr>
            <w:t>thetechcollective.eu</w:t>
          </w:r>
        </w:p>
      </w:tc>
      <w:tc>
        <w:tcPr>
          <w:tcW w:w="303" w:type="pct"/>
        </w:tcPr>
        <w:p w14:paraId="51105D07" w14:textId="77777777" w:rsidR="00995C92" w:rsidRPr="00B91BB3" w:rsidRDefault="00995C92" w:rsidP="00995C92">
          <w:pPr>
            <w:pStyle w:val="NoSpacing"/>
            <w:jc w:val="right"/>
            <w:rPr>
              <w:b/>
              <w:bCs/>
              <w:color w:val="auto"/>
              <w:sz w:val="16"/>
              <w:szCs w:val="16"/>
              <w:lang w:val="en-US"/>
            </w:rPr>
          </w:pPr>
        </w:p>
      </w:tc>
    </w:tr>
  </w:tbl>
  <w:p w14:paraId="2082A999" w14:textId="77777777" w:rsidR="006F2BDD" w:rsidRPr="00B91BB3" w:rsidRDefault="006F2BDD" w:rsidP="00147B0A">
    <w:pPr>
      <w:pStyle w:val="Footer"/>
      <w:rPr>
        <w:color w:val="FFFFFF" w:themeColor="background1"/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0E52E" w14:textId="77777777" w:rsidR="00770009" w:rsidRDefault="00770009" w:rsidP="008D7B2B">
      <w:r>
        <w:separator/>
      </w:r>
    </w:p>
  </w:footnote>
  <w:footnote w:type="continuationSeparator" w:id="0">
    <w:p w14:paraId="37ACBA8D" w14:textId="77777777" w:rsidR="00770009" w:rsidRDefault="00770009" w:rsidP="008D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BCBC7" w14:textId="77777777" w:rsidR="00D73B2A" w:rsidRDefault="00D73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79"/>
      <w:gridCol w:w="2679"/>
      <w:gridCol w:w="4565"/>
    </w:tblGrid>
    <w:tr w:rsidR="00EA60B1" w14:paraId="0AFF0CD9" w14:textId="77777777" w:rsidTr="00FA0F5E">
      <w:tc>
        <w:tcPr>
          <w:tcW w:w="2679" w:type="dxa"/>
        </w:tcPr>
        <w:p w14:paraId="46740D5D" w14:textId="77777777" w:rsidR="00EA60B1" w:rsidRPr="00346735" w:rsidRDefault="00EA60B1" w:rsidP="00EA60B1">
          <w:pPr>
            <w:pStyle w:val="Header"/>
          </w:pPr>
        </w:p>
      </w:tc>
      <w:tc>
        <w:tcPr>
          <w:tcW w:w="2679" w:type="dxa"/>
        </w:tcPr>
        <w:p w14:paraId="6D31894A" w14:textId="77777777" w:rsidR="00EA60B1" w:rsidRDefault="00EA60B1" w:rsidP="00EA60B1">
          <w:pPr>
            <w:pStyle w:val="NoSpacing"/>
          </w:pPr>
        </w:p>
      </w:tc>
      <w:tc>
        <w:tcPr>
          <w:tcW w:w="4565" w:type="dxa"/>
        </w:tcPr>
        <w:p w14:paraId="206CDA4A" w14:textId="77777777" w:rsidR="00EA60B1" w:rsidRDefault="00FA0F5E" w:rsidP="00EA60B1">
          <w:pPr>
            <w:pStyle w:val="NoSpacing"/>
            <w:jc w:val="right"/>
          </w:pPr>
          <w:r>
            <w:rPr>
              <w:noProof/>
            </w:rPr>
            <w:drawing>
              <wp:inline distT="0" distB="0" distL="0" distR="0" wp14:anchorId="505251D9" wp14:editId="011ACEF9">
                <wp:extent cx="252000" cy="252000"/>
                <wp:effectExtent l="0" t="0" r="0" b="0"/>
                <wp:docPr id="1581003439" name="Picture 1581003439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A picture containing 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59C8AA4" w14:textId="77777777" w:rsidR="00150466" w:rsidRDefault="00150466" w:rsidP="005B1232">
    <w:pPr>
      <w:pStyle w:val="Header"/>
      <w:tabs>
        <w:tab w:val="left" w:pos="780"/>
      </w:tabs>
    </w:pPr>
    <w:r w:rsidRPr="00150466"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7C82D176" wp14:editId="41AAA61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60000" cy="1512000"/>
              <wp:effectExtent l="0" t="0" r="3175" b="0"/>
              <wp:wrapNone/>
              <wp:docPr id="13" name="Group 12">
                <a:extLst xmlns:a="http://schemas.openxmlformats.org/drawingml/2006/main">
                  <a:ext uri="{FF2B5EF4-FFF2-40B4-BE49-F238E27FC236}">
                    <a16:creationId xmlns:a16="http://schemas.microsoft.com/office/drawing/2014/main" id="{C346C7AE-8666-4BED-9789-66A0D7B070C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00" cy="1512000"/>
                        <a:chOff x="0" y="0"/>
                        <a:chExt cx="7560000" cy="1512000"/>
                      </a:xfrm>
                    </wpg:grpSpPr>
                    <wps:wsp>
                      <wps:cNvPr id="2" name="TextBox 8">
                        <a:extLst>
                          <a:ext uri="{FF2B5EF4-FFF2-40B4-BE49-F238E27FC236}">
                            <a16:creationId xmlns:a16="http://schemas.microsoft.com/office/drawing/2014/main" id="{4E6DBE8B-BF31-471B-9800-9FD2090E3AC6}"/>
                          </a:ext>
                        </a:extLst>
                      </wps:cNvPr>
                      <wps:cNvSpPr txBox="1"/>
                      <wps:spPr>
                        <a:xfrm>
                          <a:off x="0" y="0"/>
                          <a:ext cx="7560000" cy="1512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108000" tIns="108000" rIns="108000" bIns="108000" rtlCol="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" descr="A picture containing outdoor object, night, star, dark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A89B6B31-92C1-4B78-A8F2-3A001B558D27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0128" b="49145"/>
                        <a:stretch/>
                      </pic:blipFill>
                      <pic:spPr>
                        <a:xfrm>
                          <a:off x="1301889" y="45258"/>
                          <a:ext cx="4956222" cy="14214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AF221" id="Group 12" o:spid="_x0000_s1026" style="position:absolute;margin-left:0;margin-top:0;width:595.3pt;height:119.05pt;z-index:-251655168;mso-position-horizontal:center;mso-position-horizontal-relative:page;mso-position-vertical:top;mso-position-vertical-relative:page;mso-width-relative:margin;mso-height-relative:margin" coordsize="75600,15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Nrbzm+7WrHhQ7MBynXhsv&#10;uHhbzMAUR/3hztov18QODMdbb40XXHxvLnZg7x7950nt12tjB4bj4jviBRfXL40d2Dv9g+HTP2hP&#10;/2D49A/a0z8YPv2D9vQPhk//oD39g+HTP2hP/2D49A/a0z8YPv2D9vQPhk//oD39g+HTP2hP/2D4&#10;9A/a0z8YPv2D9vQPhk//oL17v/gNteffJ3ZgOB5xTrzg4sSY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width:75600;height:1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" fillcolor="#1f1f23 [3215]" stroked="f" strokeweight=".5pt">
                <v:textbox inset="3mm,3mm,3mm,3mm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alt="A picture containing outdoor object, night, star, dark&#10;&#10;Description automatically generated" style="position:absolute;left:13018;top:452;width:49563;height:14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">
                <v:imagedata r:id="rId3" o:title="A picture containing outdoor object, night, star, dark&#10;&#10;Description automatically generated" croptop="19745f" cropbottom="32208f"/>
              </v:shape>
              <w10:wrap anchorx="page" anchory="page"/>
              <w10:anchorlock/>
            </v:group>
          </w:pict>
        </mc:Fallback>
      </mc:AlternateContent>
    </w:r>
    <w:r w:rsidR="005B123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CC264" w14:textId="0ACE0B6B" w:rsidR="00890C6D" w:rsidRPr="0072668A" w:rsidRDefault="006122CA" w:rsidP="003467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25CD624" wp14:editId="284D528A">
              <wp:simplePos x="0" y="0"/>
              <wp:positionH relativeFrom="page">
                <wp:align>left</wp:align>
              </wp:positionH>
              <wp:positionV relativeFrom="paragraph">
                <wp:posOffset>-431800</wp:posOffset>
              </wp:positionV>
              <wp:extent cx="7559675" cy="5962650"/>
              <wp:effectExtent l="0" t="0" r="3175" b="0"/>
              <wp:wrapNone/>
              <wp:docPr id="1776611966" name="Text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675" cy="59626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108000" tIns="108000" rIns="108000" bIns="108000" rtlCol="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CBC57F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26" type="#_x0000_t202" style="position:absolute;margin-left:0;margin-top:-34pt;width:595.25pt;height:469.5pt;z-index:-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" fillcolor="#1f1f23 [3215]" stroked="f" strokeweight=".5pt">
              <v:textbox inset="3mm,3mm,3mm,3mm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1D98C83D" wp14:editId="7AECD710">
          <wp:simplePos x="0" y="0"/>
          <wp:positionH relativeFrom="column">
            <wp:posOffset>5183815</wp:posOffset>
          </wp:positionH>
          <wp:positionV relativeFrom="paragraph">
            <wp:posOffset>726538</wp:posOffset>
          </wp:positionV>
          <wp:extent cx="2163734" cy="341985"/>
          <wp:effectExtent l="0" t="3492" r="4762" b="4763"/>
          <wp:wrapNone/>
          <wp:docPr id="31657228" name="Logo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462790" name="Logo" descr="A black and white logo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2163734" cy="3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8CE9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F86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C61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4CFC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CE61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F884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F47C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290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6A0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741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0F80F70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F204F5"/>
    <w:multiLevelType w:val="multilevel"/>
    <w:tmpl w:val="AB5EB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F56621"/>
    <w:multiLevelType w:val="multilevel"/>
    <w:tmpl w:val="357E70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8EA2E53"/>
    <w:multiLevelType w:val="hybridMultilevel"/>
    <w:tmpl w:val="8692FBC6"/>
    <w:lvl w:ilvl="0" w:tplc="817A9A9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auto"/>
        <w:sz w:val="14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D223E2"/>
    <w:multiLevelType w:val="hybridMultilevel"/>
    <w:tmpl w:val="BAAE4D30"/>
    <w:lvl w:ilvl="0" w:tplc="ACF488A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B7D6C"/>
    <w:multiLevelType w:val="hybridMultilevel"/>
    <w:tmpl w:val="FD7AC7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2A5476"/>
    <w:multiLevelType w:val="hybridMultilevel"/>
    <w:tmpl w:val="A7FCE270"/>
    <w:lvl w:ilvl="0" w:tplc="A11C17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5238BA"/>
    <w:multiLevelType w:val="hybridMultilevel"/>
    <w:tmpl w:val="ECFC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E84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9EA4D89"/>
    <w:multiLevelType w:val="hybridMultilevel"/>
    <w:tmpl w:val="274A8B6E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142E39"/>
    <w:multiLevelType w:val="hybridMultilevel"/>
    <w:tmpl w:val="B53AF93C"/>
    <w:lvl w:ilvl="0" w:tplc="13E0E4B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b w:val="0"/>
        <w:i w:val="0"/>
        <w:color w:val="DEB778" w:themeColor="accent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3D1D56"/>
    <w:multiLevelType w:val="multilevel"/>
    <w:tmpl w:val="4780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054AF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51827FC"/>
    <w:multiLevelType w:val="multilevel"/>
    <w:tmpl w:val="5EA08D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6906EC4"/>
    <w:multiLevelType w:val="multilevel"/>
    <w:tmpl w:val="9ACC27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10346A7"/>
    <w:multiLevelType w:val="multilevel"/>
    <w:tmpl w:val="C8E6C60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3694725"/>
    <w:multiLevelType w:val="multilevel"/>
    <w:tmpl w:val="3150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A654F"/>
    <w:multiLevelType w:val="multilevel"/>
    <w:tmpl w:val="B572815C"/>
    <w:lvl w:ilvl="0">
      <w:start w:val="1"/>
      <w:numFmt w:val="bullet"/>
      <w:pStyle w:val="BulletlistSymbol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ascii="Calibri" w:hAnsi="Calibri" w:hint="default"/>
      </w:rPr>
    </w:lvl>
  </w:abstractNum>
  <w:abstractNum w:abstractNumId="28" w15:restartNumberingAfterBreak="0">
    <w:nsid w:val="47A553AF"/>
    <w:multiLevelType w:val="multilevel"/>
    <w:tmpl w:val="F61C4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4B7B6566"/>
    <w:multiLevelType w:val="hybridMultilevel"/>
    <w:tmpl w:val="2DCC6E6A"/>
    <w:lvl w:ilvl="0" w:tplc="2FE8567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39523D"/>
    <w:multiLevelType w:val="singleLevel"/>
    <w:tmpl w:val="4560D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E6364F2"/>
    <w:multiLevelType w:val="multilevel"/>
    <w:tmpl w:val="E58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7B77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A4D161F"/>
    <w:multiLevelType w:val="hybridMultilevel"/>
    <w:tmpl w:val="2CE2303C"/>
    <w:lvl w:ilvl="0" w:tplc="C2C6AF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6A5F21"/>
    <w:multiLevelType w:val="multilevel"/>
    <w:tmpl w:val="EA2C5E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3B56283"/>
    <w:multiLevelType w:val="hybridMultilevel"/>
    <w:tmpl w:val="C60EA396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0D01F8"/>
    <w:multiLevelType w:val="multilevel"/>
    <w:tmpl w:val="1D0813B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73"/>
        </w:tabs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324"/>
        </w:tabs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815"/>
        </w:tabs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157"/>
        </w:tabs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5008"/>
        </w:tabs>
        <w:ind w:left="-5008" w:hanging="1800"/>
      </w:pPr>
      <w:rPr>
        <w:rFonts w:hint="default"/>
      </w:rPr>
    </w:lvl>
  </w:abstractNum>
  <w:abstractNum w:abstractNumId="37" w15:restartNumberingAfterBreak="0">
    <w:nsid w:val="6A452E32"/>
    <w:multiLevelType w:val="multilevel"/>
    <w:tmpl w:val="EDB0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15172E"/>
    <w:multiLevelType w:val="hybridMultilevel"/>
    <w:tmpl w:val="C78AACDA"/>
    <w:lvl w:ilvl="0" w:tplc="040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E61432A"/>
    <w:multiLevelType w:val="hybridMultilevel"/>
    <w:tmpl w:val="E59C1234"/>
    <w:lvl w:ilvl="0" w:tplc="E0F6D7BC">
      <w:numFmt w:val="bullet"/>
      <w:lvlText w:val="•"/>
      <w:lvlJc w:val="left"/>
      <w:pPr>
        <w:ind w:left="1080" w:hanging="720"/>
      </w:pPr>
      <w:rPr>
        <w:rFonts w:ascii="Arial" w:eastAsia="Times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46B14"/>
    <w:multiLevelType w:val="multilevel"/>
    <w:tmpl w:val="6FD2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9F33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A364D7D"/>
    <w:multiLevelType w:val="multilevel"/>
    <w:tmpl w:val="754C6052"/>
    <w:lvl w:ilvl="0">
      <w:start w:val="1"/>
      <w:numFmt w:val="decimal"/>
      <w:pStyle w:val="Listparagraphnumbered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23938837">
    <w:abstractNumId w:val="9"/>
  </w:num>
  <w:num w:numId="2" w16cid:durableId="581720789">
    <w:abstractNumId w:val="7"/>
  </w:num>
  <w:num w:numId="3" w16cid:durableId="17974052">
    <w:abstractNumId w:val="6"/>
  </w:num>
  <w:num w:numId="4" w16cid:durableId="604463868">
    <w:abstractNumId w:val="5"/>
  </w:num>
  <w:num w:numId="5" w16cid:durableId="789932033">
    <w:abstractNumId w:val="4"/>
  </w:num>
  <w:num w:numId="6" w16cid:durableId="1456867264">
    <w:abstractNumId w:val="15"/>
  </w:num>
  <w:num w:numId="7" w16cid:durableId="711003358">
    <w:abstractNumId w:val="39"/>
  </w:num>
  <w:num w:numId="8" w16cid:durableId="41515372">
    <w:abstractNumId w:val="13"/>
  </w:num>
  <w:num w:numId="9" w16cid:durableId="846287139">
    <w:abstractNumId w:val="29"/>
  </w:num>
  <w:num w:numId="10" w16cid:durableId="840777934">
    <w:abstractNumId w:val="35"/>
  </w:num>
  <w:num w:numId="11" w16cid:durableId="1646082551">
    <w:abstractNumId w:val="38"/>
  </w:num>
  <w:num w:numId="12" w16cid:durableId="1009871582">
    <w:abstractNumId w:val="36"/>
  </w:num>
  <w:num w:numId="13" w16cid:durableId="512770201">
    <w:abstractNumId w:val="30"/>
  </w:num>
  <w:num w:numId="14" w16cid:durableId="971862356">
    <w:abstractNumId w:val="19"/>
  </w:num>
  <w:num w:numId="15" w16cid:durableId="84957527">
    <w:abstractNumId w:val="25"/>
  </w:num>
  <w:num w:numId="16" w16cid:durableId="1504277808">
    <w:abstractNumId w:val="17"/>
  </w:num>
  <w:num w:numId="17" w16cid:durableId="1644235990">
    <w:abstractNumId w:val="12"/>
  </w:num>
  <w:num w:numId="18" w16cid:durableId="189608580">
    <w:abstractNumId w:val="10"/>
  </w:num>
  <w:num w:numId="19" w16cid:durableId="46996184">
    <w:abstractNumId w:val="22"/>
  </w:num>
  <w:num w:numId="20" w16cid:durableId="1489058156">
    <w:abstractNumId w:val="20"/>
  </w:num>
  <w:num w:numId="21" w16cid:durableId="1643191878">
    <w:abstractNumId w:val="14"/>
  </w:num>
  <w:num w:numId="22" w16cid:durableId="2052726968">
    <w:abstractNumId w:val="16"/>
  </w:num>
  <w:num w:numId="23" w16cid:durableId="942492375">
    <w:abstractNumId w:val="11"/>
  </w:num>
  <w:num w:numId="24" w16cid:durableId="1203862409">
    <w:abstractNumId w:val="0"/>
  </w:num>
  <w:num w:numId="25" w16cid:durableId="654647690">
    <w:abstractNumId w:val="1"/>
  </w:num>
  <w:num w:numId="26" w16cid:durableId="1846355549">
    <w:abstractNumId w:val="2"/>
  </w:num>
  <w:num w:numId="27" w16cid:durableId="1363431729">
    <w:abstractNumId w:val="3"/>
  </w:num>
  <w:num w:numId="28" w16cid:durableId="87971520">
    <w:abstractNumId w:val="8"/>
  </w:num>
  <w:num w:numId="29" w16cid:durableId="175314724">
    <w:abstractNumId w:val="18"/>
  </w:num>
  <w:num w:numId="30" w16cid:durableId="1703706339">
    <w:abstractNumId w:val="41"/>
  </w:num>
  <w:num w:numId="31" w16cid:durableId="373576933">
    <w:abstractNumId w:val="32"/>
  </w:num>
  <w:num w:numId="32" w16cid:durableId="1478914742">
    <w:abstractNumId w:val="33"/>
  </w:num>
  <w:num w:numId="33" w16cid:durableId="177548933">
    <w:abstractNumId w:val="27"/>
  </w:num>
  <w:num w:numId="34" w16cid:durableId="1080714107">
    <w:abstractNumId w:val="28"/>
  </w:num>
  <w:num w:numId="35" w16cid:durableId="1934588936">
    <w:abstractNumId w:val="42"/>
  </w:num>
  <w:num w:numId="36" w16cid:durableId="158008061">
    <w:abstractNumId w:val="24"/>
  </w:num>
  <w:num w:numId="37" w16cid:durableId="1590653575">
    <w:abstractNumId w:val="34"/>
  </w:num>
  <w:num w:numId="38" w16cid:durableId="1616595855">
    <w:abstractNumId w:val="23"/>
  </w:num>
  <w:num w:numId="39" w16cid:durableId="734815747">
    <w:abstractNumId w:val="23"/>
  </w:num>
  <w:num w:numId="40" w16cid:durableId="1549294174">
    <w:abstractNumId w:val="23"/>
  </w:num>
  <w:num w:numId="41" w16cid:durableId="996955545">
    <w:abstractNumId w:val="26"/>
  </w:num>
  <w:num w:numId="42" w16cid:durableId="2062635036">
    <w:abstractNumId w:val="40"/>
  </w:num>
  <w:num w:numId="43" w16cid:durableId="1645812266">
    <w:abstractNumId w:val="31"/>
  </w:num>
  <w:num w:numId="44" w16cid:durableId="2064282657">
    <w:abstractNumId w:val="37"/>
  </w:num>
  <w:num w:numId="45" w16cid:durableId="9780721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C2"/>
    <w:rsid w:val="000036AA"/>
    <w:rsid w:val="0000457D"/>
    <w:rsid w:val="000064AC"/>
    <w:rsid w:val="00013873"/>
    <w:rsid w:val="00013E7A"/>
    <w:rsid w:val="00014A75"/>
    <w:rsid w:val="00020997"/>
    <w:rsid w:val="00020EB1"/>
    <w:rsid w:val="00021CCF"/>
    <w:rsid w:val="0002421E"/>
    <w:rsid w:val="00025497"/>
    <w:rsid w:val="0002674A"/>
    <w:rsid w:val="000271F9"/>
    <w:rsid w:val="00027BC0"/>
    <w:rsid w:val="0003188A"/>
    <w:rsid w:val="000401CC"/>
    <w:rsid w:val="00045651"/>
    <w:rsid w:val="00046F51"/>
    <w:rsid w:val="00050449"/>
    <w:rsid w:val="00051B65"/>
    <w:rsid w:val="000536CF"/>
    <w:rsid w:val="000563A0"/>
    <w:rsid w:val="000571C7"/>
    <w:rsid w:val="00057D3D"/>
    <w:rsid w:val="00063CA6"/>
    <w:rsid w:val="00063EBC"/>
    <w:rsid w:val="00067C59"/>
    <w:rsid w:val="00070059"/>
    <w:rsid w:val="00073FBA"/>
    <w:rsid w:val="0007601D"/>
    <w:rsid w:val="0008181C"/>
    <w:rsid w:val="00082485"/>
    <w:rsid w:val="00090818"/>
    <w:rsid w:val="00091472"/>
    <w:rsid w:val="000939F6"/>
    <w:rsid w:val="00094B5F"/>
    <w:rsid w:val="000A707A"/>
    <w:rsid w:val="000B3EEE"/>
    <w:rsid w:val="000C33C2"/>
    <w:rsid w:val="000C33D1"/>
    <w:rsid w:val="000C5A93"/>
    <w:rsid w:val="000C7E12"/>
    <w:rsid w:val="000C7F1B"/>
    <w:rsid w:val="000D2ADD"/>
    <w:rsid w:val="000D2C57"/>
    <w:rsid w:val="000D3F66"/>
    <w:rsid w:val="000D78B7"/>
    <w:rsid w:val="000E4F54"/>
    <w:rsid w:val="000F08A6"/>
    <w:rsid w:val="000F122A"/>
    <w:rsid w:val="000F3882"/>
    <w:rsid w:val="000F3890"/>
    <w:rsid w:val="000F4595"/>
    <w:rsid w:val="000F5855"/>
    <w:rsid w:val="001015D2"/>
    <w:rsid w:val="0010466E"/>
    <w:rsid w:val="00104A61"/>
    <w:rsid w:val="001211D1"/>
    <w:rsid w:val="00122ADE"/>
    <w:rsid w:val="00123276"/>
    <w:rsid w:val="0012479B"/>
    <w:rsid w:val="00127DAA"/>
    <w:rsid w:val="00130D3B"/>
    <w:rsid w:val="00132C7A"/>
    <w:rsid w:val="001346CC"/>
    <w:rsid w:val="00134871"/>
    <w:rsid w:val="001416A7"/>
    <w:rsid w:val="00144CB0"/>
    <w:rsid w:val="001454C7"/>
    <w:rsid w:val="00147B0A"/>
    <w:rsid w:val="00150466"/>
    <w:rsid w:val="001526CD"/>
    <w:rsid w:val="001528F8"/>
    <w:rsid w:val="001554DD"/>
    <w:rsid w:val="00167AAF"/>
    <w:rsid w:val="00173CC7"/>
    <w:rsid w:val="00174D91"/>
    <w:rsid w:val="00174FF2"/>
    <w:rsid w:val="001761EE"/>
    <w:rsid w:val="00176E72"/>
    <w:rsid w:val="001807E9"/>
    <w:rsid w:val="00186B37"/>
    <w:rsid w:val="00186D76"/>
    <w:rsid w:val="00190D90"/>
    <w:rsid w:val="00197EEA"/>
    <w:rsid w:val="001A114A"/>
    <w:rsid w:val="001A79F7"/>
    <w:rsid w:val="001B0688"/>
    <w:rsid w:val="001B0A30"/>
    <w:rsid w:val="001B5075"/>
    <w:rsid w:val="001C2763"/>
    <w:rsid w:val="001C2CF5"/>
    <w:rsid w:val="001C344B"/>
    <w:rsid w:val="001C3C2D"/>
    <w:rsid w:val="001C42E7"/>
    <w:rsid w:val="001D2F3F"/>
    <w:rsid w:val="001D6ADF"/>
    <w:rsid w:val="001D784D"/>
    <w:rsid w:val="001D7D95"/>
    <w:rsid w:val="001D7E64"/>
    <w:rsid w:val="001F197B"/>
    <w:rsid w:val="001F211F"/>
    <w:rsid w:val="001F2F4D"/>
    <w:rsid w:val="001F7802"/>
    <w:rsid w:val="0020065D"/>
    <w:rsid w:val="00201A6C"/>
    <w:rsid w:val="0020224D"/>
    <w:rsid w:val="00202749"/>
    <w:rsid w:val="00202E0D"/>
    <w:rsid w:val="0020580B"/>
    <w:rsid w:val="00206CCA"/>
    <w:rsid w:val="002070F1"/>
    <w:rsid w:val="0020754E"/>
    <w:rsid w:val="002115F7"/>
    <w:rsid w:val="0021299B"/>
    <w:rsid w:val="00213A49"/>
    <w:rsid w:val="0021453E"/>
    <w:rsid w:val="002158D1"/>
    <w:rsid w:val="002208AE"/>
    <w:rsid w:val="002226C4"/>
    <w:rsid w:val="002238EC"/>
    <w:rsid w:val="002307BB"/>
    <w:rsid w:val="00243C05"/>
    <w:rsid w:val="00243DB5"/>
    <w:rsid w:val="00244813"/>
    <w:rsid w:val="0024485E"/>
    <w:rsid w:val="00247B16"/>
    <w:rsid w:val="00250F1F"/>
    <w:rsid w:val="00253399"/>
    <w:rsid w:val="00253E2F"/>
    <w:rsid w:val="002543CB"/>
    <w:rsid w:val="00254D7A"/>
    <w:rsid w:val="00260A4D"/>
    <w:rsid w:val="002628F4"/>
    <w:rsid w:val="002635D6"/>
    <w:rsid w:val="0026584B"/>
    <w:rsid w:val="0026602F"/>
    <w:rsid w:val="00267262"/>
    <w:rsid w:val="00271E3E"/>
    <w:rsid w:val="0027323D"/>
    <w:rsid w:val="00280A54"/>
    <w:rsid w:val="002825C1"/>
    <w:rsid w:val="002826C1"/>
    <w:rsid w:val="00283375"/>
    <w:rsid w:val="0028376E"/>
    <w:rsid w:val="0029254A"/>
    <w:rsid w:val="0029297E"/>
    <w:rsid w:val="00292B86"/>
    <w:rsid w:val="00296ECA"/>
    <w:rsid w:val="00297C3A"/>
    <w:rsid w:val="002A3893"/>
    <w:rsid w:val="002A3D88"/>
    <w:rsid w:val="002A732E"/>
    <w:rsid w:val="002B00F9"/>
    <w:rsid w:val="002C2B36"/>
    <w:rsid w:val="002C66B6"/>
    <w:rsid w:val="002C6FC0"/>
    <w:rsid w:val="002C7FAE"/>
    <w:rsid w:val="002D0DA7"/>
    <w:rsid w:val="002D147F"/>
    <w:rsid w:val="002D5C35"/>
    <w:rsid w:val="002E20FE"/>
    <w:rsid w:val="002E265A"/>
    <w:rsid w:val="002F42F4"/>
    <w:rsid w:val="002F5693"/>
    <w:rsid w:val="002F585D"/>
    <w:rsid w:val="002F58EB"/>
    <w:rsid w:val="002F7251"/>
    <w:rsid w:val="003000E5"/>
    <w:rsid w:val="00300A8A"/>
    <w:rsid w:val="00302518"/>
    <w:rsid w:val="003069A9"/>
    <w:rsid w:val="0031166F"/>
    <w:rsid w:val="00311F12"/>
    <w:rsid w:val="003163A1"/>
    <w:rsid w:val="003168C3"/>
    <w:rsid w:val="00325E7C"/>
    <w:rsid w:val="0033210B"/>
    <w:rsid w:val="00340DF2"/>
    <w:rsid w:val="00341137"/>
    <w:rsid w:val="00343C96"/>
    <w:rsid w:val="00346735"/>
    <w:rsid w:val="00356435"/>
    <w:rsid w:val="0036001B"/>
    <w:rsid w:val="003602C3"/>
    <w:rsid w:val="003631EA"/>
    <w:rsid w:val="00367298"/>
    <w:rsid w:val="00371735"/>
    <w:rsid w:val="00375B86"/>
    <w:rsid w:val="00383366"/>
    <w:rsid w:val="00383509"/>
    <w:rsid w:val="00383D04"/>
    <w:rsid w:val="00386785"/>
    <w:rsid w:val="00387B6E"/>
    <w:rsid w:val="0039070A"/>
    <w:rsid w:val="00390CDD"/>
    <w:rsid w:val="00392E43"/>
    <w:rsid w:val="00393AD1"/>
    <w:rsid w:val="00396159"/>
    <w:rsid w:val="003A04DA"/>
    <w:rsid w:val="003A1D6D"/>
    <w:rsid w:val="003A2156"/>
    <w:rsid w:val="003A3318"/>
    <w:rsid w:val="003A7080"/>
    <w:rsid w:val="003B2EF5"/>
    <w:rsid w:val="003B677A"/>
    <w:rsid w:val="003C3336"/>
    <w:rsid w:val="003C5D58"/>
    <w:rsid w:val="003D59C6"/>
    <w:rsid w:val="003E003B"/>
    <w:rsid w:val="003E69CD"/>
    <w:rsid w:val="003E79D5"/>
    <w:rsid w:val="003F3288"/>
    <w:rsid w:val="003F32F0"/>
    <w:rsid w:val="003F6FF0"/>
    <w:rsid w:val="003F73E8"/>
    <w:rsid w:val="0040015B"/>
    <w:rsid w:val="0040151B"/>
    <w:rsid w:val="0040275F"/>
    <w:rsid w:val="00403D57"/>
    <w:rsid w:val="00404D09"/>
    <w:rsid w:val="00405AA1"/>
    <w:rsid w:val="00412620"/>
    <w:rsid w:val="00412C1E"/>
    <w:rsid w:val="0041729E"/>
    <w:rsid w:val="0043097C"/>
    <w:rsid w:val="00430A37"/>
    <w:rsid w:val="00435249"/>
    <w:rsid w:val="004363BA"/>
    <w:rsid w:val="00436EC9"/>
    <w:rsid w:val="004425FC"/>
    <w:rsid w:val="00443573"/>
    <w:rsid w:val="004461B0"/>
    <w:rsid w:val="0044631E"/>
    <w:rsid w:val="004476F4"/>
    <w:rsid w:val="004509D0"/>
    <w:rsid w:val="004532C5"/>
    <w:rsid w:val="0045437B"/>
    <w:rsid w:val="004555E6"/>
    <w:rsid w:val="00455B0B"/>
    <w:rsid w:val="00457273"/>
    <w:rsid w:val="00460B17"/>
    <w:rsid w:val="0046786D"/>
    <w:rsid w:val="00470940"/>
    <w:rsid w:val="00474473"/>
    <w:rsid w:val="00474E81"/>
    <w:rsid w:val="004845AC"/>
    <w:rsid w:val="00484915"/>
    <w:rsid w:val="004856DA"/>
    <w:rsid w:val="00486009"/>
    <w:rsid w:val="00487663"/>
    <w:rsid w:val="004902F3"/>
    <w:rsid w:val="00494B93"/>
    <w:rsid w:val="00496493"/>
    <w:rsid w:val="004A00EF"/>
    <w:rsid w:val="004A3B1D"/>
    <w:rsid w:val="004A4FDA"/>
    <w:rsid w:val="004A5199"/>
    <w:rsid w:val="004A53BC"/>
    <w:rsid w:val="004A57B8"/>
    <w:rsid w:val="004A7FD5"/>
    <w:rsid w:val="004B37AA"/>
    <w:rsid w:val="004B39A7"/>
    <w:rsid w:val="004B49B3"/>
    <w:rsid w:val="004B4B01"/>
    <w:rsid w:val="004B63EC"/>
    <w:rsid w:val="004B6E6C"/>
    <w:rsid w:val="004C178A"/>
    <w:rsid w:val="004C2C50"/>
    <w:rsid w:val="004C45B0"/>
    <w:rsid w:val="004C4BA8"/>
    <w:rsid w:val="004C7A62"/>
    <w:rsid w:val="004D0C07"/>
    <w:rsid w:val="004D0C9F"/>
    <w:rsid w:val="004D282E"/>
    <w:rsid w:val="004D3E46"/>
    <w:rsid w:val="004D582A"/>
    <w:rsid w:val="004E0447"/>
    <w:rsid w:val="004E72E6"/>
    <w:rsid w:val="005006CE"/>
    <w:rsid w:val="005079C9"/>
    <w:rsid w:val="00507AAF"/>
    <w:rsid w:val="005108FD"/>
    <w:rsid w:val="00510E47"/>
    <w:rsid w:val="00511B93"/>
    <w:rsid w:val="005130DF"/>
    <w:rsid w:val="005166DF"/>
    <w:rsid w:val="00516A5D"/>
    <w:rsid w:val="00516EE6"/>
    <w:rsid w:val="00517AD8"/>
    <w:rsid w:val="00522917"/>
    <w:rsid w:val="00524670"/>
    <w:rsid w:val="00526099"/>
    <w:rsid w:val="0052657E"/>
    <w:rsid w:val="00526B87"/>
    <w:rsid w:val="00532FED"/>
    <w:rsid w:val="00535C81"/>
    <w:rsid w:val="0053634D"/>
    <w:rsid w:val="005409DE"/>
    <w:rsid w:val="0054335E"/>
    <w:rsid w:val="005440F2"/>
    <w:rsid w:val="00550EA9"/>
    <w:rsid w:val="00553260"/>
    <w:rsid w:val="00556529"/>
    <w:rsid w:val="005626B5"/>
    <w:rsid w:val="00563098"/>
    <w:rsid w:val="00563B24"/>
    <w:rsid w:val="00565451"/>
    <w:rsid w:val="00570B89"/>
    <w:rsid w:val="0057517F"/>
    <w:rsid w:val="0058534D"/>
    <w:rsid w:val="005869D6"/>
    <w:rsid w:val="0059339B"/>
    <w:rsid w:val="00594333"/>
    <w:rsid w:val="00597A83"/>
    <w:rsid w:val="005A00CD"/>
    <w:rsid w:val="005A05ED"/>
    <w:rsid w:val="005A2BBE"/>
    <w:rsid w:val="005A3ED6"/>
    <w:rsid w:val="005A53B7"/>
    <w:rsid w:val="005A619E"/>
    <w:rsid w:val="005B1232"/>
    <w:rsid w:val="005B17D3"/>
    <w:rsid w:val="005B3AFF"/>
    <w:rsid w:val="005B4A4B"/>
    <w:rsid w:val="005B7FCE"/>
    <w:rsid w:val="005C03DB"/>
    <w:rsid w:val="005C0CAE"/>
    <w:rsid w:val="005C2B67"/>
    <w:rsid w:val="005C693B"/>
    <w:rsid w:val="005D3EE8"/>
    <w:rsid w:val="005D526E"/>
    <w:rsid w:val="005E02CE"/>
    <w:rsid w:val="005E1B52"/>
    <w:rsid w:val="005E625A"/>
    <w:rsid w:val="005E7FB1"/>
    <w:rsid w:val="005F1497"/>
    <w:rsid w:val="005F2738"/>
    <w:rsid w:val="005F7DC9"/>
    <w:rsid w:val="00602D5B"/>
    <w:rsid w:val="0060408C"/>
    <w:rsid w:val="006065CA"/>
    <w:rsid w:val="006079D1"/>
    <w:rsid w:val="00612045"/>
    <w:rsid w:val="006122CA"/>
    <w:rsid w:val="0061262B"/>
    <w:rsid w:val="006132FE"/>
    <w:rsid w:val="0061346F"/>
    <w:rsid w:val="006144F8"/>
    <w:rsid w:val="006176FB"/>
    <w:rsid w:val="00623199"/>
    <w:rsid w:val="0062450E"/>
    <w:rsid w:val="006262A1"/>
    <w:rsid w:val="00627F7A"/>
    <w:rsid w:val="006319EA"/>
    <w:rsid w:val="006326EF"/>
    <w:rsid w:val="006401FE"/>
    <w:rsid w:val="006403F7"/>
    <w:rsid w:val="00640CB7"/>
    <w:rsid w:val="00641D06"/>
    <w:rsid w:val="00643889"/>
    <w:rsid w:val="006479E5"/>
    <w:rsid w:val="00651223"/>
    <w:rsid w:val="00651312"/>
    <w:rsid w:val="006525C1"/>
    <w:rsid w:val="00652E90"/>
    <w:rsid w:val="00653DFB"/>
    <w:rsid w:val="00654592"/>
    <w:rsid w:val="00654B0B"/>
    <w:rsid w:val="0066187F"/>
    <w:rsid w:val="006628C6"/>
    <w:rsid w:val="00664FF2"/>
    <w:rsid w:val="00666C02"/>
    <w:rsid w:val="006703EC"/>
    <w:rsid w:val="00672EA6"/>
    <w:rsid w:val="006737A7"/>
    <w:rsid w:val="00676923"/>
    <w:rsid w:val="0067743B"/>
    <w:rsid w:val="00680050"/>
    <w:rsid w:val="0068219F"/>
    <w:rsid w:val="00682DDB"/>
    <w:rsid w:val="00683052"/>
    <w:rsid w:val="00684942"/>
    <w:rsid w:val="00685AA3"/>
    <w:rsid w:val="006862F2"/>
    <w:rsid w:val="006906CC"/>
    <w:rsid w:val="00694DE6"/>
    <w:rsid w:val="00696B56"/>
    <w:rsid w:val="0069746A"/>
    <w:rsid w:val="00697758"/>
    <w:rsid w:val="006A0D19"/>
    <w:rsid w:val="006A3C88"/>
    <w:rsid w:val="006A5286"/>
    <w:rsid w:val="006A7A2A"/>
    <w:rsid w:val="006A7B38"/>
    <w:rsid w:val="006B416F"/>
    <w:rsid w:val="006B6DCE"/>
    <w:rsid w:val="006B74A1"/>
    <w:rsid w:val="006B74C6"/>
    <w:rsid w:val="006C5C80"/>
    <w:rsid w:val="006D3369"/>
    <w:rsid w:val="006D349A"/>
    <w:rsid w:val="006E52A4"/>
    <w:rsid w:val="006E58B0"/>
    <w:rsid w:val="006E6726"/>
    <w:rsid w:val="006F0887"/>
    <w:rsid w:val="006F2BDD"/>
    <w:rsid w:val="006F44E5"/>
    <w:rsid w:val="006F538B"/>
    <w:rsid w:val="006F6172"/>
    <w:rsid w:val="006F6F96"/>
    <w:rsid w:val="00700B7F"/>
    <w:rsid w:val="007011E4"/>
    <w:rsid w:val="00702AD0"/>
    <w:rsid w:val="00704CA5"/>
    <w:rsid w:val="00707EEC"/>
    <w:rsid w:val="007101E2"/>
    <w:rsid w:val="00715546"/>
    <w:rsid w:val="00720CD0"/>
    <w:rsid w:val="0072668A"/>
    <w:rsid w:val="00726CB2"/>
    <w:rsid w:val="007304A4"/>
    <w:rsid w:val="00731E51"/>
    <w:rsid w:val="007321E0"/>
    <w:rsid w:val="007333BC"/>
    <w:rsid w:val="00734CBD"/>
    <w:rsid w:val="0073626E"/>
    <w:rsid w:val="00737458"/>
    <w:rsid w:val="00752911"/>
    <w:rsid w:val="00755D1A"/>
    <w:rsid w:val="00755F1B"/>
    <w:rsid w:val="0075714A"/>
    <w:rsid w:val="00757232"/>
    <w:rsid w:val="007579E8"/>
    <w:rsid w:val="00757A30"/>
    <w:rsid w:val="007611D0"/>
    <w:rsid w:val="007611E8"/>
    <w:rsid w:val="007652F1"/>
    <w:rsid w:val="00770009"/>
    <w:rsid w:val="00771D81"/>
    <w:rsid w:val="007729F0"/>
    <w:rsid w:val="00774272"/>
    <w:rsid w:val="00775FFA"/>
    <w:rsid w:val="00776434"/>
    <w:rsid w:val="0077762D"/>
    <w:rsid w:val="00777706"/>
    <w:rsid w:val="0078249A"/>
    <w:rsid w:val="0078432F"/>
    <w:rsid w:val="007845EA"/>
    <w:rsid w:val="007847DB"/>
    <w:rsid w:val="007857DA"/>
    <w:rsid w:val="00786355"/>
    <w:rsid w:val="007865A1"/>
    <w:rsid w:val="007865B8"/>
    <w:rsid w:val="007900C2"/>
    <w:rsid w:val="00793607"/>
    <w:rsid w:val="0079513A"/>
    <w:rsid w:val="00795DE5"/>
    <w:rsid w:val="00796849"/>
    <w:rsid w:val="007A4954"/>
    <w:rsid w:val="007A6C00"/>
    <w:rsid w:val="007B055B"/>
    <w:rsid w:val="007B203D"/>
    <w:rsid w:val="007B3A0D"/>
    <w:rsid w:val="007B6177"/>
    <w:rsid w:val="007C5AFC"/>
    <w:rsid w:val="007C7D12"/>
    <w:rsid w:val="007D0479"/>
    <w:rsid w:val="007D21C8"/>
    <w:rsid w:val="007D7FE8"/>
    <w:rsid w:val="007E0630"/>
    <w:rsid w:val="007E0870"/>
    <w:rsid w:val="007E09A0"/>
    <w:rsid w:val="007E36C7"/>
    <w:rsid w:val="007E7474"/>
    <w:rsid w:val="007F29BC"/>
    <w:rsid w:val="007F3763"/>
    <w:rsid w:val="007F58BF"/>
    <w:rsid w:val="007F6413"/>
    <w:rsid w:val="007F6C27"/>
    <w:rsid w:val="00806349"/>
    <w:rsid w:val="008106CC"/>
    <w:rsid w:val="00815320"/>
    <w:rsid w:val="00815AF5"/>
    <w:rsid w:val="0081738A"/>
    <w:rsid w:val="00820501"/>
    <w:rsid w:val="008214C7"/>
    <w:rsid w:val="00823BAF"/>
    <w:rsid w:val="008268A4"/>
    <w:rsid w:val="00826CA1"/>
    <w:rsid w:val="00827152"/>
    <w:rsid w:val="00827A59"/>
    <w:rsid w:val="00836F90"/>
    <w:rsid w:val="00843AA5"/>
    <w:rsid w:val="0084487D"/>
    <w:rsid w:val="00850CDE"/>
    <w:rsid w:val="00852BAF"/>
    <w:rsid w:val="00852E3C"/>
    <w:rsid w:val="00853B6D"/>
    <w:rsid w:val="00861A93"/>
    <w:rsid w:val="00862607"/>
    <w:rsid w:val="00862F1D"/>
    <w:rsid w:val="008659A4"/>
    <w:rsid w:val="00874A7C"/>
    <w:rsid w:val="00874C2D"/>
    <w:rsid w:val="008761A5"/>
    <w:rsid w:val="0087658C"/>
    <w:rsid w:val="0088346F"/>
    <w:rsid w:val="00884D9E"/>
    <w:rsid w:val="00884F9B"/>
    <w:rsid w:val="0088504B"/>
    <w:rsid w:val="00885578"/>
    <w:rsid w:val="008860CC"/>
    <w:rsid w:val="00890C6D"/>
    <w:rsid w:val="008936B3"/>
    <w:rsid w:val="00896224"/>
    <w:rsid w:val="008B4506"/>
    <w:rsid w:val="008B53F9"/>
    <w:rsid w:val="008B55FE"/>
    <w:rsid w:val="008B697A"/>
    <w:rsid w:val="008C055C"/>
    <w:rsid w:val="008C1038"/>
    <w:rsid w:val="008C1B94"/>
    <w:rsid w:val="008C31C2"/>
    <w:rsid w:val="008C38D8"/>
    <w:rsid w:val="008C508A"/>
    <w:rsid w:val="008C50C6"/>
    <w:rsid w:val="008D5144"/>
    <w:rsid w:val="008D5BD1"/>
    <w:rsid w:val="008D6F16"/>
    <w:rsid w:val="008D7B2B"/>
    <w:rsid w:val="008E0536"/>
    <w:rsid w:val="008E0AC8"/>
    <w:rsid w:val="008E26B6"/>
    <w:rsid w:val="008E293B"/>
    <w:rsid w:val="008E38A5"/>
    <w:rsid w:val="008E65C4"/>
    <w:rsid w:val="008F160C"/>
    <w:rsid w:val="008F1CFB"/>
    <w:rsid w:val="008F4BC9"/>
    <w:rsid w:val="008F7303"/>
    <w:rsid w:val="008F7BD5"/>
    <w:rsid w:val="00903953"/>
    <w:rsid w:val="00907DB7"/>
    <w:rsid w:val="0091080C"/>
    <w:rsid w:val="00925167"/>
    <w:rsid w:val="00925371"/>
    <w:rsid w:val="0093241B"/>
    <w:rsid w:val="00932AEE"/>
    <w:rsid w:val="00932C60"/>
    <w:rsid w:val="009331AF"/>
    <w:rsid w:val="00933595"/>
    <w:rsid w:val="00935CAE"/>
    <w:rsid w:val="00947C0B"/>
    <w:rsid w:val="00950389"/>
    <w:rsid w:val="0095245D"/>
    <w:rsid w:val="00953A38"/>
    <w:rsid w:val="00960F9C"/>
    <w:rsid w:val="00963B17"/>
    <w:rsid w:val="0096454F"/>
    <w:rsid w:val="00964E9B"/>
    <w:rsid w:val="0096722B"/>
    <w:rsid w:val="00967B0D"/>
    <w:rsid w:val="00980C80"/>
    <w:rsid w:val="00982174"/>
    <w:rsid w:val="0098672F"/>
    <w:rsid w:val="00986B44"/>
    <w:rsid w:val="00987094"/>
    <w:rsid w:val="00992448"/>
    <w:rsid w:val="00995C92"/>
    <w:rsid w:val="009A1A89"/>
    <w:rsid w:val="009A4615"/>
    <w:rsid w:val="009A4665"/>
    <w:rsid w:val="009B0511"/>
    <w:rsid w:val="009B295A"/>
    <w:rsid w:val="009B4679"/>
    <w:rsid w:val="009B5B2F"/>
    <w:rsid w:val="009B5BE7"/>
    <w:rsid w:val="009B61BA"/>
    <w:rsid w:val="009B6F95"/>
    <w:rsid w:val="009C096C"/>
    <w:rsid w:val="009C24AC"/>
    <w:rsid w:val="009C737B"/>
    <w:rsid w:val="009D0081"/>
    <w:rsid w:val="009D0C58"/>
    <w:rsid w:val="009D6C75"/>
    <w:rsid w:val="009E5B22"/>
    <w:rsid w:val="00A0050E"/>
    <w:rsid w:val="00A036C2"/>
    <w:rsid w:val="00A076FB"/>
    <w:rsid w:val="00A15A20"/>
    <w:rsid w:val="00A15BA2"/>
    <w:rsid w:val="00A20125"/>
    <w:rsid w:val="00A21629"/>
    <w:rsid w:val="00A223BC"/>
    <w:rsid w:val="00A22CA3"/>
    <w:rsid w:val="00A2348A"/>
    <w:rsid w:val="00A2394A"/>
    <w:rsid w:val="00A25475"/>
    <w:rsid w:val="00A273DF"/>
    <w:rsid w:val="00A300AA"/>
    <w:rsid w:val="00A41155"/>
    <w:rsid w:val="00A41312"/>
    <w:rsid w:val="00A442F4"/>
    <w:rsid w:val="00A44FCA"/>
    <w:rsid w:val="00A4666B"/>
    <w:rsid w:val="00A47940"/>
    <w:rsid w:val="00A51565"/>
    <w:rsid w:val="00A52ED5"/>
    <w:rsid w:val="00A57F86"/>
    <w:rsid w:val="00A60D9D"/>
    <w:rsid w:val="00A61141"/>
    <w:rsid w:val="00A61360"/>
    <w:rsid w:val="00A65213"/>
    <w:rsid w:val="00A65D88"/>
    <w:rsid w:val="00A74C55"/>
    <w:rsid w:val="00A84E1B"/>
    <w:rsid w:val="00A91058"/>
    <w:rsid w:val="00A93759"/>
    <w:rsid w:val="00A967E5"/>
    <w:rsid w:val="00AA1B02"/>
    <w:rsid w:val="00AB1EAB"/>
    <w:rsid w:val="00AB2A8E"/>
    <w:rsid w:val="00AB728A"/>
    <w:rsid w:val="00AB7953"/>
    <w:rsid w:val="00AC4AE5"/>
    <w:rsid w:val="00AC503C"/>
    <w:rsid w:val="00AD2671"/>
    <w:rsid w:val="00AD391C"/>
    <w:rsid w:val="00AD55F6"/>
    <w:rsid w:val="00AD698D"/>
    <w:rsid w:val="00AE08C8"/>
    <w:rsid w:val="00AE2361"/>
    <w:rsid w:val="00AE284A"/>
    <w:rsid w:val="00AE3486"/>
    <w:rsid w:val="00AE712A"/>
    <w:rsid w:val="00B07EC5"/>
    <w:rsid w:val="00B07F7E"/>
    <w:rsid w:val="00B101A2"/>
    <w:rsid w:val="00B11516"/>
    <w:rsid w:val="00B12049"/>
    <w:rsid w:val="00B12158"/>
    <w:rsid w:val="00B16A61"/>
    <w:rsid w:val="00B1753C"/>
    <w:rsid w:val="00B20117"/>
    <w:rsid w:val="00B2394A"/>
    <w:rsid w:val="00B2540B"/>
    <w:rsid w:val="00B2638F"/>
    <w:rsid w:val="00B26F57"/>
    <w:rsid w:val="00B35009"/>
    <w:rsid w:val="00B357BC"/>
    <w:rsid w:val="00B35D60"/>
    <w:rsid w:val="00B37C32"/>
    <w:rsid w:val="00B40C12"/>
    <w:rsid w:val="00B40E6A"/>
    <w:rsid w:val="00B447F7"/>
    <w:rsid w:val="00B469F3"/>
    <w:rsid w:val="00B53274"/>
    <w:rsid w:val="00B5328E"/>
    <w:rsid w:val="00B5548A"/>
    <w:rsid w:val="00B56E53"/>
    <w:rsid w:val="00B572BB"/>
    <w:rsid w:val="00B63223"/>
    <w:rsid w:val="00B6467D"/>
    <w:rsid w:val="00B6467F"/>
    <w:rsid w:val="00B71E1D"/>
    <w:rsid w:val="00B73E10"/>
    <w:rsid w:val="00B807C3"/>
    <w:rsid w:val="00B8107F"/>
    <w:rsid w:val="00B845F2"/>
    <w:rsid w:val="00B85CA5"/>
    <w:rsid w:val="00B86069"/>
    <w:rsid w:val="00B87224"/>
    <w:rsid w:val="00B87C2B"/>
    <w:rsid w:val="00B91BB3"/>
    <w:rsid w:val="00B929C3"/>
    <w:rsid w:val="00BA305E"/>
    <w:rsid w:val="00BA3256"/>
    <w:rsid w:val="00BA3580"/>
    <w:rsid w:val="00BA4752"/>
    <w:rsid w:val="00BA4CFB"/>
    <w:rsid w:val="00BB0EEE"/>
    <w:rsid w:val="00BB4BA3"/>
    <w:rsid w:val="00BB79AE"/>
    <w:rsid w:val="00BC030E"/>
    <w:rsid w:val="00BC3B50"/>
    <w:rsid w:val="00BC475D"/>
    <w:rsid w:val="00BC6A6E"/>
    <w:rsid w:val="00BD0AC4"/>
    <w:rsid w:val="00BD1E2A"/>
    <w:rsid w:val="00BD1FD2"/>
    <w:rsid w:val="00BD39DF"/>
    <w:rsid w:val="00BE3881"/>
    <w:rsid w:val="00BF15FB"/>
    <w:rsid w:val="00BF47E0"/>
    <w:rsid w:val="00BF4864"/>
    <w:rsid w:val="00BF61A0"/>
    <w:rsid w:val="00BF7A81"/>
    <w:rsid w:val="00BF7EED"/>
    <w:rsid w:val="00C01F95"/>
    <w:rsid w:val="00C025F2"/>
    <w:rsid w:val="00C02EFA"/>
    <w:rsid w:val="00C0464F"/>
    <w:rsid w:val="00C06858"/>
    <w:rsid w:val="00C1183D"/>
    <w:rsid w:val="00C11DAB"/>
    <w:rsid w:val="00C122BE"/>
    <w:rsid w:val="00C133B4"/>
    <w:rsid w:val="00C14E00"/>
    <w:rsid w:val="00C163B8"/>
    <w:rsid w:val="00C173AF"/>
    <w:rsid w:val="00C2253D"/>
    <w:rsid w:val="00C25266"/>
    <w:rsid w:val="00C26D02"/>
    <w:rsid w:val="00C30ADA"/>
    <w:rsid w:val="00C321C9"/>
    <w:rsid w:val="00C369A6"/>
    <w:rsid w:val="00C43A3D"/>
    <w:rsid w:val="00C5079B"/>
    <w:rsid w:val="00C534F5"/>
    <w:rsid w:val="00C558C3"/>
    <w:rsid w:val="00C61E66"/>
    <w:rsid w:val="00C70793"/>
    <w:rsid w:val="00C72D54"/>
    <w:rsid w:val="00C7550E"/>
    <w:rsid w:val="00C76B41"/>
    <w:rsid w:val="00C81A1C"/>
    <w:rsid w:val="00C84FDB"/>
    <w:rsid w:val="00C86E2C"/>
    <w:rsid w:val="00C874C6"/>
    <w:rsid w:val="00C90921"/>
    <w:rsid w:val="00C921EE"/>
    <w:rsid w:val="00C954DF"/>
    <w:rsid w:val="00C9673E"/>
    <w:rsid w:val="00C96CBA"/>
    <w:rsid w:val="00CA2F59"/>
    <w:rsid w:val="00CA5025"/>
    <w:rsid w:val="00CA6788"/>
    <w:rsid w:val="00CB1FD5"/>
    <w:rsid w:val="00CB5126"/>
    <w:rsid w:val="00CD0B3B"/>
    <w:rsid w:val="00CD25F3"/>
    <w:rsid w:val="00CD2678"/>
    <w:rsid w:val="00CD786F"/>
    <w:rsid w:val="00CE2019"/>
    <w:rsid w:val="00CE2CFA"/>
    <w:rsid w:val="00CE337A"/>
    <w:rsid w:val="00CE741D"/>
    <w:rsid w:val="00CF039D"/>
    <w:rsid w:val="00CF03DC"/>
    <w:rsid w:val="00CF0E44"/>
    <w:rsid w:val="00CF4449"/>
    <w:rsid w:val="00CF5008"/>
    <w:rsid w:val="00CF6E43"/>
    <w:rsid w:val="00D01C8B"/>
    <w:rsid w:val="00D03AD9"/>
    <w:rsid w:val="00D05024"/>
    <w:rsid w:val="00D063AA"/>
    <w:rsid w:val="00D17DDE"/>
    <w:rsid w:val="00D222B1"/>
    <w:rsid w:val="00D24DD7"/>
    <w:rsid w:val="00D256B3"/>
    <w:rsid w:val="00D25D19"/>
    <w:rsid w:val="00D274AB"/>
    <w:rsid w:val="00D308E0"/>
    <w:rsid w:val="00D31919"/>
    <w:rsid w:val="00D31A96"/>
    <w:rsid w:val="00D31D19"/>
    <w:rsid w:val="00D32C20"/>
    <w:rsid w:val="00D33A52"/>
    <w:rsid w:val="00D34F9D"/>
    <w:rsid w:val="00D37BCC"/>
    <w:rsid w:val="00D37F84"/>
    <w:rsid w:val="00D4158E"/>
    <w:rsid w:val="00D4264B"/>
    <w:rsid w:val="00D454C7"/>
    <w:rsid w:val="00D45672"/>
    <w:rsid w:val="00D47D9D"/>
    <w:rsid w:val="00D5037E"/>
    <w:rsid w:val="00D50D16"/>
    <w:rsid w:val="00D51664"/>
    <w:rsid w:val="00D521D3"/>
    <w:rsid w:val="00D537E4"/>
    <w:rsid w:val="00D55B6B"/>
    <w:rsid w:val="00D6014F"/>
    <w:rsid w:val="00D61070"/>
    <w:rsid w:val="00D61280"/>
    <w:rsid w:val="00D6479E"/>
    <w:rsid w:val="00D6657B"/>
    <w:rsid w:val="00D66654"/>
    <w:rsid w:val="00D677D1"/>
    <w:rsid w:val="00D7108D"/>
    <w:rsid w:val="00D73B2A"/>
    <w:rsid w:val="00D742FA"/>
    <w:rsid w:val="00D74302"/>
    <w:rsid w:val="00D829C9"/>
    <w:rsid w:val="00D87A93"/>
    <w:rsid w:val="00D90C4C"/>
    <w:rsid w:val="00D92090"/>
    <w:rsid w:val="00DA06A3"/>
    <w:rsid w:val="00DA0FFF"/>
    <w:rsid w:val="00DA1275"/>
    <w:rsid w:val="00DA4202"/>
    <w:rsid w:val="00DA4242"/>
    <w:rsid w:val="00DA5638"/>
    <w:rsid w:val="00DA6FDD"/>
    <w:rsid w:val="00DB2083"/>
    <w:rsid w:val="00DB686F"/>
    <w:rsid w:val="00DB6940"/>
    <w:rsid w:val="00DB7024"/>
    <w:rsid w:val="00DC06D9"/>
    <w:rsid w:val="00DC47F1"/>
    <w:rsid w:val="00DC5DBB"/>
    <w:rsid w:val="00DC7D35"/>
    <w:rsid w:val="00DC7E16"/>
    <w:rsid w:val="00DD1E94"/>
    <w:rsid w:val="00DD4015"/>
    <w:rsid w:val="00DE0504"/>
    <w:rsid w:val="00DE18FE"/>
    <w:rsid w:val="00DF0448"/>
    <w:rsid w:val="00E0046A"/>
    <w:rsid w:val="00E0153A"/>
    <w:rsid w:val="00E01BBB"/>
    <w:rsid w:val="00E023CB"/>
    <w:rsid w:val="00E2124A"/>
    <w:rsid w:val="00E24844"/>
    <w:rsid w:val="00E24EDF"/>
    <w:rsid w:val="00E27993"/>
    <w:rsid w:val="00E314E9"/>
    <w:rsid w:val="00E34547"/>
    <w:rsid w:val="00E37376"/>
    <w:rsid w:val="00E423B9"/>
    <w:rsid w:val="00E467DC"/>
    <w:rsid w:val="00E4731B"/>
    <w:rsid w:val="00E501CA"/>
    <w:rsid w:val="00E50B3B"/>
    <w:rsid w:val="00E513D1"/>
    <w:rsid w:val="00E53171"/>
    <w:rsid w:val="00E556AF"/>
    <w:rsid w:val="00E56622"/>
    <w:rsid w:val="00E71765"/>
    <w:rsid w:val="00E72534"/>
    <w:rsid w:val="00E74637"/>
    <w:rsid w:val="00E84378"/>
    <w:rsid w:val="00E84BDF"/>
    <w:rsid w:val="00E84D83"/>
    <w:rsid w:val="00E903B9"/>
    <w:rsid w:val="00EA60B1"/>
    <w:rsid w:val="00EA7A91"/>
    <w:rsid w:val="00EB26FC"/>
    <w:rsid w:val="00EB45EE"/>
    <w:rsid w:val="00EB5D73"/>
    <w:rsid w:val="00EC157B"/>
    <w:rsid w:val="00ED030F"/>
    <w:rsid w:val="00ED6162"/>
    <w:rsid w:val="00EE0828"/>
    <w:rsid w:val="00EE41F9"/>
    <w:rsid w:val="00EE59ED"/>
    <w:rsid w:val="00EE6F58"/>
    <w:rsid w:val="00EE7FE4"/>
    <w:rsid w:val="00EF5166"/>
    <w:rsid w:val="00EF5B53"/>
    <w:rsid w:val="00EF7544"/>
    <w:rsid w:val="00F02BF8"/>
    <w:rsid w:val="00F03552"/>
    <w:rsid w:val="00F0601F"/>
    <w:rsid w:val="00F0731C"/>
    <w:rsid w:val="00F10365"/>
    <w:rsid w:val="00F10E72"/>
    <w:rsid w:val="00F15FE2"/>
    <w:rsid w:val="00F20F96"/>
    <w:rsid w:val="00F23F78"/>
    <w:rsid w:val="00F2518E"/>
    <w:rsid w:val="00F30786"/>
    <w:rsid w:val="00F318B7"/>
    <w:rsid w:val="00F35024"/>
    <w:rsid w:val="00F3530D"/>
    <w:rsid w:val="00F372C6"/>
    <w:rsid w:val="00F41554"/>
    <w:rsid w:val="00F41761"/>
    <w:rsid w:val="00F42A2F"/>
    <w:rsid w:val="00F43653"/>
    <w:rsid w:val="00F4522E"/>
    <w:rsid w:val="00F473DE"/>
    <w:rsid w:val="00F476D7"/>
    <w:rsid w:val="00F47F2C"/>
    <w:rsid w:val="00F513B8"/>
    <w:rsid w:val="00F54102"/>
    <w:rsid w:val="00F547FD"/>
    <w:rsid w:val="00F6024B"/>
    <w:rsid w:val="00F63662"/>
    <w:rsid w:val="00F66A05"/>
    <w:rsid w:val="00F6782B"/>
    <w:rsid w:val="00F70493"/>
    <w:rsid w:val="00F712CE"/>
    <w:rsid w:val="00F71846"/>
    <w:rsid w:val="00F74238"/>
    <w:rsid w:val="00F87F55"/>
    <w:rsid w:val="00F90ABF"/>
    <w:rsid w:val="00F91E95"/>
    <w:rsid w:val="00F93001"/>
    <w:rsid w:val="00F934CD"/>
    <w:rsid w:val="00FA0F5E"/>
    <w:rsid w:val="00FB2658"/>
    <w:rsid w:val="00FB4985"/>
    <w:rsid w:val="00FB5E3A"/>
    <w:rsid w:val="00FC32E4"/>
    <w:rsid w:val="00FC424F"/>
    <w:rsid w:val="00FD1995"/>
    <w:rsid w:val="00FD4F4E"/>
    <w:rsid w:val="00FD5442"/>
    <w:rsid w:val="00FD69D5"/>
    <w:rsid w:val="00FD6F4C"/>
    <w:rsid w:val="00FD7666"/>
    <w:rsid w:val="00FF0192"/>
    <w:rsid w:val="00FF1DA3"/>
    <w:rsid w:val="00FF24D5"/>
    <w:rsid w:val="00FF3D86"/>
    <w:rsid w:val="00FF4B25"/>
    <w:rsid w:val="00FF5B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6BFD32"/>
  <w15:chartTrackingRefBased/>
  <w15:docId w15:val="{D7FD0277-1022-4260-80F6-9A06F03C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24"/>
    <w:pPr>
      <w:spacing w:after="200" w:line="252" w:lineRule="auto"/>
    </w:pPr>
    <w:rPr>
      <w:rFonts w:asciiTheme="minorHAnsi" w:hAnsiTheme="minorHAnsi"/>
      <w:color w:val="1F1F23" w:themeColor="text1"/>
      <w:kern w:val="28"/>
    </w:rPr>
  </w:style>
  <w:style w:type="paragraph" w:styleId="Heading1">
    <w:name w:val="heading 1"/>
    <w:basedOn w:val="ListParagraph"/>
    <w:next w:val="Normal"/>
    <w:link w:val="Heading1Char"/>
    <w:uiPriority w:val="8"/>
    <w:semiHidden/>
    <w:qFormat/>
    <w:rsid w:val="006F6F96"/>
    <w:pPr>
      <w:keepNext/>
      <w:keepLines/>
      <w:numPr>
        <w:numId w:val="36"/>
      </w:numPr>
      <w:spacing w:before="360" w:after="80" w:line="240" w:lineRule="auto"/>
      <w:ind w:left="567" w:hanging="567"/>
      <w:contextualSpacing w:val="0"/>
      <w:outlineLvl w:val="0"/>
    </w:pPr>
    <w:rPr>
      <w:rFonts w:ascii="Arial" w:eastAsia="Times New Roman" w:hAnsi="Arial"/>
      <w:noProof/>
      <w:color w:val="auto"/>
      <w:spacing w:val="4"/>
      <w:kern w:val="0"/>
      <w:sz w:val="32"/>
      <w:szCs w:val="32"/>
      <w:lang w:val="en-GB" w:eastAsia="en-US"/>
    </w:rPr>
  </w:style>
  <w:style w:type="paragraph" w:styleId="Heading2">
    <w:name w:val="heading 2"/>
    <w:basedOn w:val="ListParagraph"/>
    <w:next w:val="Normal"/>
    <w:link w:val="Heading2Char"/>
    <w:uiPriority w:val="8"/>
    <w:semiHidden/>
    <w:qFormat/>
    <w:rsid w:val="00F372C6"/>
    <w:pPr>
      <w:keepNext/>
      <w:keepLines/>
      <w:numPr>
        <w:ilvl w:val="1"/>
        <w:numId w:val="37"/>
      </w:numPr>
      <w:spacing w:before="480" w:after="80" w:line="240" w:lineRule="auto"/>
      <w:ind w:left="578" w:hanging="578"/>
      <w:contextualSpacing w:val="0"/>
      <w:outlineLvl w:val="1"/>
    </w:pPr>
    <w:rPr>
      <w:rFonts w:ascii="Arial" w:eastAsia="Times New Roman" w:hAnsi="Arial"/>
      <w:noProof/>
      <w:color w:val="auto"/>
      <w:spacing w:val="8"/>
      <w:kern w:val="0"/>
      <w:sz w:val="24"/>
      <w:szCs w:val="24"/>
      <w:lang w:val="en-GB" w:eastAsia="en-US"/>
    </w:rPr>
  </w:style>
  <w:style w:type="paragraph" w:styleId="Heading3">
    <w:name w:val="heading 3"/>
    <w:basedOn w:val="ListParagraph"/>
    <w:next w:val="Normal"/>
    <w:link w:val="Heading3Char"/>
    <w:uiPriority w:val="8"/>
    <w:semiHidden/>
    <w:qFormat/>
    <w:rsid w:val="0053634D"/>
    <w:pPr>
      <w:keepNext/>
      <w:keepLines/>
      <w:numPr>
        <w:ilvl w:val="2"/>
        <w:numId w:val="38"/>
      </w:numPr>
      <w:spacing w:before="360" w:after="80" w:line="240" w:lineRule="auto"/>
      <w:contextualSpacing w:val="0"/>
      <w:outlineLvl w:val="2"/>
    </w:pPr>
    <w:rPr>
      <w:rFonts w:ascii="Arial" w:eastAsia="Times New Roman" w:hAnsi="Arial"/>
      <w:noProof/>
      <w:color w:val="1F1F23"/>
      <w:spacing w:val="4"/>
      <w:kern w:val="0"/>
      <w:sz w:val="22"/>
      <w:szCs w:val="24"/>
      <w:lang w:val="en-GB" w:eastAsia="en-US"/>
    </w:rPr>
  </w:style>
  <w:style w:type="paragraph" w:styleId="Heading4">
    <w:name w:val="heading 4"/>
    <w:basedOn w:val="Heading4Unnumbered"/>
    <w:next w:val="Normal"/>
    <w:link w:val="Heading4Char"/>
    <w:uiPriority w:val="8"/>
    <w:semiHidden/>
    <w:qFormat/>
    <w:rsid w:val="00C7550E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rsid w:val="003168C3"/>
    <w:pPr>
      <w:keepNext/>
      <w:keepLines/>
      <w:numPr>
        <w:ilvl w:val="4"/>
        <w:numId w:val="17"/>
      </w:numPr>
      <w:spacing w:before="200" w:after="0"/>
      <w:ind w:left="0" w:hanging="964"/>
      <w:outlineLvl w:val="4"/>
    </w:pPr>
    <w:rPr>
      <w:rFonts w:asciiTheme="majorHAnsi" w:eastAsiaTheme="majorEastAsia" w:hAnsiTheme="majorHAnsi" w:cstheme="majorBidi"/>
      <w:color w:val="auto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B7024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50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024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3535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024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53535D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024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3535D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Spacing"/>
    <w:link w:val="HeaderChar"/>
    <w:uiPriority w:val="22"/>
    <w:rsid w:val="00346735"/>
  </w:style>
  <w:style w:type="paragraph" w:styleId="Footer">
    <w:name w:val="footer"/>
    <w:basedOn w:val="NoSpacing"/>
    <w:link w:val="FooterChar"/>
    <w:uiPriority w:val="22"/>
    <w:rsid w:val="00147B0A"/>
    <w:pPr>
      <w:jc w:val="right"/>
    </w:pPr>
    <w:rPr>
      <w:color w:val="auto"/>
    </w:rPr>
  </w:style>
  <w:style w:type="table" w:styleId="TableGrid">
    <w:name w:val="Table Grid"/>
    <w:basedOn w:val="TableNormal"/>
    <w:uiPriority w:val="59"/>
    <w:rsid w:val="007E36C7"/>
    <w:tblPr>
      <w:tblBorders>
        <w:top w:val="single" w:sz="4" w:space="0" w:color="1F1F23" w:themeColor="text1"/>
        <w:left w:val="single" w:sz="4" w:space="0" w:color="1F1F23" w:themeColor="text1"/>
        <w:bottom w:val="single" w:sz="4" w:space="0" w:color="1F1F23" w:themeColor="text1"/>
        <w:right w:val="single" w:sz="4" w:space="0" w:color="1F1F23" w:themeColor="text1"/>
        <w:insideH w:val="single" w:sz="4" w:space="0" w:color="1F1F23" w:themeColor="text1"/>
        <w:insideV w:val="single" w:sz="4" w:space="0" w:color="1F1F23" w:themeColor="text1"/>
      </w:tblBorders>
    </w:tblPr>
  </w:style>
  <w:style w:type="character" w:styleId="Hyperlink">
    <w:name w:val="Hyperlink"/>
    <w:basedOn w:val="DefaultParagraphFont"/>
    <w:uiPriority w:val="99"/>
    <w:semiHidden/>
    <w:rsid w:val="007E36C7"/>
    <w:rPr>
      <w:color w:val="B9D2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1F197B"/>
    <w:rPr>
      <w:rFonts w:ascii="Arial" w:eastAsia="Times New Roman" w:hAnsi="Arial"/>
      <w:noProof/>
      <w:spacing w:val="8"/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7"/>
    <w:semiHidden/>
    <w:qFormat/>
    <w:rsid w:val="000036A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7"/>
    <w:semiHidden/>
    <w:rsid w:val="00346735"/>
    <w:rPr>
      <w:rFonts w:asciiTheme="minorHAnsi" w:hAnsiTheme="minorHAnsi"/>
      <w:color w:val="1F1F23" w:themeColor="text1"/>
      <w:kern w:val="28"/>
    </w:rPr>
  </w:style>
  <w:style w:type="character" w:customStyle="1" w:styleId="HeaderChar">
    <w:name w:val="Header Char"/>
    <w:basedOn w:val="DefaultParagraphFont"/>
    <w:link w:val="Header"/>
    <w:uiPriority w:val="22"/>
    <w:rsid w:val="0075714A"/>
    <w:rPr>
      <w:rFonts w:asciiTheme="minorHAnsi" w:hAnsiTheme="minorHAnsi"/>
      <w:color w:val="1F1F23" w:themeColor="text1"/>
      <w:kern w:val="28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1F197B"/>
    <w:rPr>
      <w:rFonts w:ascii="Arial" w:eastAsia="Times New Roman" w:hAnsi="Arial"/>
      <w:noProof/>
      <w:color w:val="1F1F23"/>
      <w:spacing w:val="4"/>
      <w:sz w:val="22"/>
      <w:szCs w:val="24"/>
      <w:lang w:val="en-GB" w:eastAsia="en-US"/>
    </w:rPr>
  </w:style>
  <w:style w:type="paragraph" w:styleId="Title">
    <w:name w:val="Title"/>
    <w:basedOn w:val="Normal"/>
    <w:next w:val="Introduction"/>
    <w:link w:val="TitleChar"/>
    <w:uiPriority w:val="6"/>
    <w:qFormat/>
    <w:rsid w:val="00A61360"/>
    <w:pPr>
      <w:spacing w:line="197" w:lineRule="auto"/>
    </w:pPr>
    <w:rPr>
      <w:rFonts w:asciiTheme="majorHAnsi" w:eastAsia="Arial" w:hAnsiTheme="majorHAnsi" w:cstheme="majorHAnsi"/>
      <w:noProof/>
      <w:color w:val="1F1F23"/>
      <w:spacing w:val="4"/>
      <w:kern w:val="0"/>
      <w:sz w:val="64"/>
      <w:szCs w:val="64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6"/>
    <w:rsid w:val="00C7550E"/>
    <w:rPr>
      <w:rFonts w:asciiTheme="majorHAnsi" w:eastAsia="Arial" w:hAnsiTheme="majorHAnsi" w:cstheme="majorHAnsi"/>
      <w:noProof/>
      <w:color w:val="1F1F23"/>
      <w:spacing w:val="4"/>
      <w:sz w:val="64"/>
      <w:szCs w:val="64"/>
      <w:lang w:val="en-GB" w:eastAsia="en-US"/>
    </w:rPr>
  </w:style>
  <w:style w:type="character" w:styleId="SubtleEmphasis">
    <w:name w:val="Subtle Emphasis"/>
    <w:basedOn w:val="DefaultParagraphFont"/>
    <w:uiPriority w:val="99"/>
    <w:semiHidden/>
    <w:rsid w:val="00174D91"/>
    <w:rPr>
      <w:rFonts w:asciiTheme="minorHAnsi" w:hAnsiTheme="minorHAnsi"/>
      <w:i/>
      <w:iCs/>
      <w:color w:val="898997" w:themeColor="text1" w:themeTint="7F"/>
      <w:sz w:val="20"/>
    </w:rPr>
  </w:style>
  <w:style w:type="character" w:styleId="IntenseEmphasis">
    <w:name w:val="Intense Emphasis"/>
    <w:basedOn w:val="DefaultParagraphFont"/>
    <w:uiPriority w:val="21"/>
    <w:semiHidden/>
    <w:rsid w:val="00B07EC5"/>
    <w:rPr>
      <w:b/>
      <w:bCs/>
      <w:i/>
      <w:iCs/>
      <w:color w:val="A3A2A0" w:themeColor="accent1"/>
    </w:rPr>
  </w:style>
  <w:style w:type="character" w:styleId="Strong">
    <w:name w:val="Strong"/>
    <w:uiPriority w:val="22"/>
    <w:qFormat/>
    <w:rsid w:val="006A7B38"/>
    <w:rPr>
      <w:rFonts w:cstheme="minorHAnsi"/>
      <w:b/>
      <w:noProof w:val="0"/>
      <w:lang w:val="da-DK"/>
    </w:rPr>
  </w:style>
  <w:style w:type="paragraph" w:styleId="Quote">
    <w:name w:val="Quote"/>
    <w:basedOn w:val="Normal"/>
    <w:next w:val="Normal"/>
    <w:link w:val="QuoteChar"/>
    <w:autoRedefine/>
    <w:uiPriority w:val="99"/>
    <w:semiHidden/>
    <w:qFormat/>
    <w:rsid w:val="00556529"/>
    <w:rPr>
      <w:i/>
    </w:rPr>
  </w:style>
  <w:style w:type="character" w:customStyle="1" w:styleId="QuoteChar">
    <w:name w:val="Quote Char"/>
    <w:basedOn w:val="DefaultParagraphFont"/>
    <w:link w:val="Quote"/>
    <w:uiPriority w:val="99"/>
    <w:semiHidden/>
    <w:rsid w:val="00346735"/>
    <w:rPr>
      <w:rFonts w:asciiTheme="minorHAnsi" w:hAnsiTheme="minorHAnsi"/>
      <w:i/>
      <w:color w:val="1F1F23" w:themeColor="text1"/>
      <w:kern w:val="28"/>
    </w:rPr>
  </w:style>
  <w:style w:type="character" w:styleId="SubtleReference">
    <w:name w:val="Subtle Reference"/>
    <w:basedOn w:val="DefaultParagraphFont"/>
    <w:uiPriority w:val="99"/>
    <w:semiHidden/>
    <w:rsid w:val="00B07EC5"/>
    <w:rPr>
      <w:smallCaps/>
      <w:color w:val="B9D2C3" w:themeColor="accent2"/>
      <w:u w:val="single"/>
    </w:rPr>
  </w:style>
  <w:style w:type="paragraph" w:customStyle="1" w:styleId="Pagination">
    <w:name w:val="Pagination"/>
    <w:basedOn w:val="Footer"/>
    <w:uiPriority w:val="14"/>
    <w:semiHidden/>
    <w:qFormat/>
    <w:rsid w:val="004C178A"/>
    <w:pPr>
      <w:framePr w:wrap="none" w:vAnchor="page" w:hAnchor="page" w:x="11341" w:y="16104" w:anchorLock="1"/>
      <w:spacing w:line="240" w:lineRule="auto"/>
    </w:pPr>
    <w:rPr>
      <w:rFonts w:ascii="Arial" w:eastAsia="+mn-ea" w:hAnsi="Arial" w:cs="+mn-cs"/>
      <w:noProof/>
      <w:color w:val="FFFFFF" w:themeColor="background1"/>
      <w:spacing w:val="4"/>
      <w:kern w:val="24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22"/>
    <w:rsid w:val="0075714A"/>
    <w:rPr>
      <w:rFonts w:asciiTheme="minorHAnsi" w:hAnsiTheme="minorHAnsi"/>
      <w:kern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187F"/>
    <w:pPr>
      <w:spacing w:after="0" w:line="240" w:lineRule="auto"/>
    </w:pPr>
    <w:rPr>
      <w:sz w:val="16"/>
    </w:rPr>
  </w:style>
  <w:style w:type="paragraph" w:customStyle="1" w:styleId="Footeradresse">
    <w:name w:val="Footer adresse"/>
    <w:basedOn w:val="Normal"/>
    <w:link w:val="FooteradresseChar"/>
    <w:uiPriority w:val="99"/>
    <w:semiHidden/>
    <w:rsid w:val="00201A6C"/>
    <w:pPr>
      <w:spacing w:before="40" w:after="0"/>
    </w:pPr>
    <w:rPr>
      <w:color w:val="AF9EB4" w:themeColor="accent3"/>
      <w:sz w:val="16"/>
      <w:lang w:val="en-US"/>
    </w:rPr>
  </w:style>
  <w:style w:type="character" w:customStyle="1" w:styleId="FooteradresseChar">
    <w:name w:val="Footer adresse Char"/>
    <w:basedOn w:val="DefaultParagraphFont"/>
    <w:link w:val="Footeradresse"/>
    <w:uiPriority w:val="99"/>
    <w:semiHidden/>
    <w:rsid w:val="00104A61"/>
    <w:rPr>
      <w:rFonts w:asciiTheme="minorHAnsi" w:hAnsiTheme="minorHAnsi"/>
      <w:color w:val="AF9EB4" w:themeColor="accent3"/>
      <w:kern w:val="28"/>
      <w:sz w:val="16"/>
      <w:lang w:val="en-US"/>
    </w:rPr>
  </w:style>
  <w:style w:type="paragraph" w:styleId="NoSpacing">
    <w:name w:val="No Spacing"/>
    <w:basedOn w:val="Normal"/>
    <w:next w:val="Normal"/>
    <w:link w:val="NoSpacingChar"/>
    <w:uiPriority w:val="1"/>
    <w:rsid w:val="00D4567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C7550E"/>
    <w:rPr>
      <w:rFonts w:asciiTheme="minorHAnsi" w:hAnsiTheme="minorHAnsi"/>
      <w:color w:val="1F1F23" w:themeColor="text1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0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8A"/>
    <w:rPr>
      <w:rFonts w:ascii="Tahoma" w:hAnsi="Tahoma" w:cs="Tahoma"/>
      <w:color w:val="1F1F23" w:themeColor="text1"/>
      <w:sz w:val="16"/>
      <w:szCs w:val="16"/>
    </w:rPr>
  </w:style>
  <w:style w:type="paragraph" w:customStyle="1" w:styleId="Title3-linje">
    <w:name w:val="Title_3-linje"/>
    <w:basedOn w:val="Title2-linje"/>
    <w:uiPriority w:val="99"/>
    <w:semiHidden/>
    <w:rsid w:val="008C508A"/>
    <w:pPr>
      <w:spacing w:before="4000" w:line="300" w:lineRule="exact"/>
    </w:pPr>
    <w:rPr>
      <w:sz w:val="24"/>
    </w:rPr>
  </w:style>
  <w:style w:type="paragraph" w:customStyle="1" w:styleId="Title2-linje">
    <w:name w:val="Title_2-linje"/>
    <w:basedOn w:val="Title"/>
    <w:uiPriority w:val="99"/>
    <w:semiHidden/>
    <w:rsid w:val="008C508A"/>
    <w:pPr>
      <w:widowControl w:val="0"/>
      <w:spacing w:after="120"/>
    </w:pPr>
    <w:rPr>
      <w:rFonts w:ascii="Arial" w:eastAsia="Times New Roman" w:hAnsi="Arial" w:cs="Times New Roman"/>
      <w:b/>
      <w:color w:val="auto"/>
      <w:spacing w:val="0"/>
      <w:sz w:val="32"/>
      <w:szCs w:val="20"/>
    </w:rPr>
  </w:style>
  <w:style w:type="paragraph" w:customStyle="1" w:styleId="Titledate">
    <w:name w:val="Title_date"/>
    <w:basedOn w:val="Normal"/>
    <w:autoRedefine/>
    <w:uiPriority w:val="99"/>
    <w:semiHidden/>
    <w:rsid w:val="00B12158"/>
    <w:pPr>
      <w:widowControl w:val="0"/>
      <w:spacing w:line="240" w:lineRule="atLeast"/>
    </w:pPr>
    <w:rPr>
      <w:rFonts w:eastAsia="Times New Roman"/>
      <w:b/>
      <w:noProof/>
      <w:color w:val="auto"/>
      <w:szCs w:val="18"/>
      <w:lang w:eastAsia="en-US"/>
    </w:rPr>
  </w:style>
  <w:style w:type="paragraph" w:styleId="TOC1">
    <w:name w:val="toc 1"/>
    <w:basedOn w:val="Normal"/>
    <w:next w:val="Normal"/>
    <w:autoRedefine/>
    <w:uiPriority w:val="22"/>
    <w:rsid w:val="00346735"/>
    <w:pPr>
      <w:widowControl w:val="0"/>
      <w:tabs>
        <w:tab w:val="left" w:pos="426"/>
        <w:tab w:val="center" w:leader="dot" w:pos="6804"/>
      </w:tabs>
      <w:spacing w:before="240" w:after="120"/>
      <w:ind w:left="425" w:hanging="425"/>
    </w:pPr>
    <w:rPr>
      <w:rFonts w:eastAsia="Times New Roman"/>
      <w:b/>
      <w:noProof/>
      <w:color w:val="auto"/>
      <w:lang w:eastAsia="en-US"/>
    </w:rPr>
  </w:style>
  <w:style w:type="paragraph" w:styleId="TOC2">
    <w:name w:val="toc 2"/>
    <w:basedOn w:val="Normal"/>
    <w:next w:val="Normal"/>
    <w:autoRedefine/>
    <w:uiPriority w:val="22"/>
    <w:rsid w:val="00346735"/>
    <w:pPr>
      <w:widowControl w:val="0"/>
      <w:tabs>
        <w:tab w:val="center" w:leader="dot" w:pos="6804"/>
      </w:tabs>
      <w:spacing w:after="120"/>
      <w:ind w:left="992" w:hanging="567"/>
    </w:pPr>
    <w:rPr>
      <w:rFonts w:eastAsia="Times New Roman"/>
      <w:noProof/>
      <w:color w:val="auto"/>
      <w:lang w:eastAsia="en-US"/>
    </w:rPr>
  </w:style>
  <w:style w:type="character" w:styleId="CommentReference">
    <w:name w:val="annotation reference"/>
    <w:basedOn w:val="DefaultParagraphFont"/>
    <w:semiHidden/>
    <w:rsid w:val="007304A4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C7550E"/>
    <w:rPr>
      <w:rFonts w:ascii="Arial" w:eastAsia="Arial" w:hAnsi="Arial"/>
      <w:noProof/>
      <w:color w:val="64505A" w:themeColor="accent4"/>
      <w:spacing w:val="8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35"/>
    <w:rPr>
      <w:rFonts w:asciiTheme="majorHAnsi" w:eastAsiaTheme="majorEastAsia" w:hAnsiTheme="majorHAnsi" w:cstheme="majorBidi"/>
      <w:kern w:val="28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024"/>
    <w:rPr>
      <w:rFonts w:asciiTheme="majorHAnsi" w:eastAsiaTheme="majorEastAsia" w:hAnsiTheme="majorHAnsi" w:cstheme="majorBidi"/>
      <w:i/>
      <w:iCs/>
      <w:color w:val="51504F" w:themeColor="accent1" w:themeShade="7F"/>
      <w:sz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024"/>
    <w:rPr>
      <w:rFonts w:asciiTheme="majorHAnsi" w:eastAsiaTheme="majorEastAsia" w:hAnsiTheme="majorHAnsi" w:cstheme="majorBidi"/>
      <w:i/>
      <w:iCs/>
      <w:color w:val="53535D" w:themeColor="text1" w:themeTint="BF"/>
      <w:sz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024"/>
    <w:rPr>
      <w:rFonts w:asciiTheme="majorHAnsi" w:eastAsiaTheme="majorEastAsia" w:hAnsiTheme="majorHAnsi" w:cstheme="majorBidi"/>
      <w:color w:val="53535D" w:themeColor="text1" w:themeTint="BF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024"/>
    <w:rPr>
      <w:rFonts w:asciiTheme="majorHAnsi" w:eastAsiaTheme="majorEastAsia" w:hAnsiTheme="majorHAnsi" w:cstheme="majorBidi"/>
      <w:i/>
      <w:iCs/>
      <w:color w:val="53535D" w:themeColor="text1" w:themeTint="BF"/>
      <w:lang w:val="en-GB"/>
    </w:rPr>
  </w:style>
  <w:style w:type="paragraph" w:customStyle="1" w:styleId="Orange-red">
    <w:name w:val="Orange-red"/>
    <w:basedOn w:val="ORANGE-RED0"/>
    <w:link w:val="Orange-redChar"/>
    <w:uiPriority w:val="99"/>
    <w:semiHidden/>
    <w:qFormat/>
    <w:rsid w:val="006A7B38"/>
    <w:rPr>
      <w:caps w:val="0"/>
    </w:rPr>
  </w:style>
  <w:style w:type="character" w:customStyle="1" w:styleId="Orange-redChar">
    <w:name w:val="Orange-red Char"/>
    <w:basedOn w:val="DefaultParagraphFont"/>
    <w:link w:val="Orange-red"/>
    <w:uiPriority w:val="99"/>
    <w:semiHidden/>
    <w:rsid w:val="00346735"/>
    <w:rPr>
      <w:rFonts w:asciiTheme="minorHAnsi" w:hAnsiTheme="minorHAnsi" w:cstheme="minorHAnsi"/>
      <w:color w:val="DEB778" w:themeColor="accent6"/>
      <w:kern w:val="28"/>
    </w:rPr>
  </w:style>
  <w:style w:type="paragraph" w:styleId="TOCHeading">
    <w:name w:val="TOC Heading"/>
    <w:basedOn w:val="Heading1"/>
    <w:next w:val="Normal"/>
    <w:uiPriority w:val="39"/>
    <w:semiHidden/>
    <w:qFormat/>
    <w:rsid w:val="00346735"/>
    <w:pPr>
      <w:numPr>
        <w:numId w:val="0"/>
      </w:numPr>
      <w:spacing w:after="360" w:line="276" w:lineRule="auto"/>
      <w:outlineLvl w:val="9"/>
    </w:pPr>
    <w:rPr>
      <w:rFonts w:asciiTheme="majorHAnsi" w:hAnsiTheme="majorHAnsi"/>
      <w:color w:val="1F1F23" w:themeColor="text2"/>
      <w:spacing w:val="0"/>
      <w:sz w:val="36"/>
      <w:szCs w:val="36"/>
      <w:lang w:eastAsia="ja-JP"/>
    </w:rPr>
  </w:style>
  <w:style w:type="paragraph" w:styleId="TOC3">
    <w:name w:val="toc 3"/>
    <w:basedOn w:val="TOC2"/>
    <w:next w:val="Normal"/>
    <w:autoRedefine/>
    <w:uiPriority w:val="22"/>
    <w:unhideWhenUsed/>
    <w:qFormat/>
    <w:rsid w:val="00346735"/>
    <w:pPr>
      <w:ind w:left="1560"/>
    </w:pPr>
  </w:style>
  <w:style w:type="character" w:customStyle="1" w:styleId="Heading1Char">
    <w:name w:val="Heading 1 Char"/>
    <w:basedOn w:val="DefaultParagraphFont"/>
    <w:link w:val="Heading1"/>
    <w:uiPriority w:val="8"/>
    <w:semiHidden/>
    <w:rsid w:val="001F197B"/>
    <w:rPr>
      <w:rFonts w:ascii="Arial" w:eastAsia="Times New Roman" w:hAnsi="Arial"/>
      <w:noProof/>
      <w:spacing w:val="4"/>
      <w:sz w:val="32"/>
      <w:szCs w:val="32"/>
      <w:lang w:val="en-GB" w:eastAsia="en-US"/>
    </w:rPr>
  </w:style>
  <w:style w:type="paragraph" w:customStyle="1" w:styleId="BulletlistSymbols">
    <w:name w:val="Bullet list_Symbols"/>
    <w:basedOn w:val="ListParagraph"/>
    <w:next w:val="Normal"/>
    <w:link w:val="BulletlistSymbolsChar"/>
    <w:uiPriority w:val="11"/>
    <w:qFormat/>
    <w:rsid w:val="00D61070"/>
    <w:pPr>
      <w:numPr>
        <w:numId w:val="33"/>
      </w:numPr>
      <w:spacing w:line="240" w:lineRule="auto"/>
    </w:pPr>
    <w:rPr>
      <w:lang w:val="en-GB"/>
    </w:rPr>
  </w:style>
  <w:style w:type="character" w:customStyle="1" w:styleId="BulletlistSymbolsChar">
    <w:name w:val="Bullet list_Symbols Char"/>
    <w:basedOn w:val="DefaultParagraphFont"/>
    <w:link w:val="BulletlistSymbols"/>
    <w:uiPriority w:val="11"/>
    <w:rsid w:val="00104A61"/>
    <w:rPr>
      <w:rFonts w:asciiTheme="minorHAnsi" w:hAnsiTheme="minorHAnsi"/>
      <w:color w:val="1F1F23" w:themeColor="text1"/>
      <w:kern w:val="28"/>
      <w:lang w:val="en-GB"/>
    </w:rPr>
  </w:style>
  <w:style w:type="paragraph" w:styleId="Caption">
    <w:name w:val="caption"/>
    <w:basedOn w:val="Normal"/>
    <w:next w:val="Normal"/>
    <w:uiPriority w:val="10"/>
    <w:qFormat/>
    <w:rsid w:val="00A61360"/>
    <w:pPr>
      <w:spacing w:after="40" w:line="240" w:lineRule="auto"/>
    </w:pPr>
    <w:rPr>
      <w:b/>
      <w:color w:val="1F1F23" w:themeColor="text2"/>
      <w:szCs w:val="18"/>
    </w:rPr>
  </w:style>
  <w:style w:type="paragraph" w:customStyle="1" w:styleId="ORANGE-RED0">
    <w:name w:val="ORANGE-RED"/>
    <w:basedOn w:val="Normal"/>
    <w:link w:val="ORANGE-REDChar0"/>
    <w:uiPriority w:val="99"/>
    <w:semiHidden/>
    <w:qFormat/>
    <w:rsid w:val="006A7B38"/>
    <w:pPr>
      <w:spacing w:after="0"/>
    </w:pPr>
    <w:rPr>
      <w:rFonts w:cstheme="minorHAnsi"/>
      <w:caps/>
      <w:color w:val="DEB778" w:themeColor="accent6"/>
    </w:rPr>
  </w:style>
  <w:style w:type="character" w:customStyle="1" w:styleId="ORANGE-REDChar0">
    <w:name w:val="ORANGE-RED Char"/>
    <w:basedOn w:val="DefaultParagraphFont"/>
    <w:link w:val="ORANGE-RED0"/>
    <w:uiPriority w:val="99"/>
    <w:semiHidden/>
    <w:rsid w:val="00346735"/>
    <w:rPr>
      <w:rFonts w:asciiTheme="minorHAnsi" w:hAnsiTheme="minorHAnsi" w:cstheme="minorHAnsi"/>
      <w:caps/>
      <w:color w:val="DEB778" w:themeColor="accent6"/>
      <w:kern w:val="28"/>
    </w:rPr>
  </w:style>
  <w:style w:type="paragraph" w:customStyle="1" w:styleId="Tableheading">
    <w:name w:val="Table heading"/>
    <w:basedOn w:val="Normal"/>
    <w:link w:val="TableheadingChar"/>
    <w:uiPriority w:val="99"/>
    <w:semiHidden/>
    <w:qFormat/>
    <w:rsid w:val="006A7B38"/>
    <w:pPr>
      <w:spacing w:before="40" w:after="40" w:line="240" w:lineRule="auto"/>
    </w:pPr>
    <w:rPr>
      <w:rFonts w:cstheme="minorHAnsi"/>
      <w:b/>
    </w:rPr>
  </w:style>
  <w:style w:type="paragraph" w:customStyle="1" w:styleId="Tabletext">
    <w:name w:val="Table text"/>
    <w:basedOn w:val="Normal"/>
    <w:link w:val="TabletextChar"/>
    <w:uiPriority w:val="99"/>
    <w:semiHidden/>
    <w:qFormat/>
    <w:rsid w:val="006A7B38"/>
    <w:pPr>
      <w:spacing w:before="40" w:after="40" w:line="240" w:lineRule="auto"/>
    </w:pPr>
  </w:style>
  <w:style w:type="character" w:customStyle="1" w:styleId="TableheadingChar">
    <w:name w:val="Table heading Char"/>
    <w:basedOn w:val="DefaultParagraphFont"/>
    <w:link w:val="Tableheading"/>
    <w:uiPriority w:val="99"/>
    <w:semiHidden/>
    <w:rsid w:val="00104A61"/>
    <w:rPr>
      <w:rFonts w:asciiTheme="minorHAnsi" w:hAnsiTheme="minorHAnsi" w:cstheme="minorHAnsi"/>
      <w:b/>
      <w:color w:val="1F1F23" w:themeColor="text1"/>
      <w:kern w:val="28"/>
    </w:rPr>
  </w:style>
  <w:style w:type="paragraph" w:styleId="TableofFigures">
    <w:name w:val="table of figures"/>
    <w:basedOn w:val="Normal"/>
    <w:next w:val="Normal"/>
    <w:uiPriority w:val="99"/>
    <w:semiHidden/>
    <w:rsid w:val="00EF7544"/>
    <w:pPr>
      <w:spacing w:after="0"/>
    </w:pPr>
  </w:style>
  <w:style w:type="character" w:customStyle="1" w:styleId="TabletextChar">
    <w:name w:val="Table text Char"/>
    <w:basedOn w:val="DefaultParagraphFont"/>
    <w:link w:val="Tabletext"/>
    <w:uiPriority w:val="99"/>
    <w:semiHidden/>
    <w:rsid w:val="00346735"/>
    <w:rPr>
      <w:rFonts w:asciiTheme="minorHAnsi" w:hAnsiTheme="minorHAnsi"/>
      <w:color w:val="1F1F23" w:themeColor="text1"/>
      <w:kern w:val="28"/>
    </w:rPr>
  </w:style>
  <w:style w:type="character" w:styleId="PlaceholderText">
    <w:name w:val="Placeholder Text"/>
    <w:basedOn w:val="DefaultParagraphFont"/>
    <w:uiPriority w:val="99"/>
    <w:semiHidden/>
    <w:rsid w:val="007E0630"/>
    <w:rPr>
      <w:color w:val="808080"/>
    </w:rPr>
  </w:style>
  <w:style w:type="paragraph" w:customStyle="1" w:styleId="Numberlist">
    <w:name w:val="Number list"/>
    <w:basedOn w:val="Listparagraphnumbered"/>
    <w:link w:val="NumberlistChar"/>
    <w:uiPriority w:val="9"/>
    <w:semiHidden/>
    <w:qFormat/>
    <w:rsid w:val="000D78B7"/>
    <w:pPr>
      <w:tabs>
        <w:tab w:val="clear" w:pos="360"/>
      </w:tabs>
    </w:pPr>
  </w:style>
  <w:style w:type="character" w:customStyle="1" w:styleId="NumberlistChar">
    <w:name w:val="Number list Char"/>
    <w:basedOn w:val="DefaultParagraphFont"/>
    <w:link w:val="Numberlist"/>
    <w:uiPriority w:val="9"/>
    <w:semiHidden/>
    <w:rsid w:val="00104A61"/>
    <w:rPr>
      <w:rFonts w:asciiTheme="minorHAnsi" w:eastAsia="Arial" w:hAnsiTheme="minorHAnsi"/>
      <w:noProof/>
      <w:color w:val="1F1F23"/>
      <w:spacing w:val="4"/>
      <w:szCs w:val="18"/>
      <w:lang w:val="en-GB" w:eastAsia="en-US"/>
    </w:rPr>
  </w:style>
  <w:style w:type="paragraph" w:customStyle="1" w:styleId="OrangeCAPS">
    <w:name w:val="Orange CAPS"/>
    <w:basedOn w:val="Normal"/>
    <w:link w:val="OrangeCAPSChar"/>
    <w:uiPriority w:val="99"/>
    <w:semiHidden/>
    <w:rsid w:val="006A7B38"/>
    <w:pPr>
      <w:spacing w:after="0"/>
    </w:pPr>
    <w:rPr>
      <w:rFonts w:cstheme="minorHAnsi"/>
      <w:caps/>
      <w:color w:val="DEB778" w:themeColor="accent6"/>
    </w:rPr>
  </w:style>
  <w:style w:type="character" w:customStyle="1" w:styleId="OrangeCAPSChar">
    <w:name w:val="Orange CAPS Char"/>
    <w:basedOn w:val="DefaultParagraphFont"/>
    <w:link w:val="OrangeCAPS"/>
    <w:uiPriority w:val="99"/>
    <w:semiHidden/>
    <w:rsid w:val="00346735"/>
    <w:rPr>
      <w:rFonts w:asciiTheme="minorHAnsi" w:hAnsiTheme="minorHAnsi" w:cstheme="minorHAnsi"/>
      <w:caps/>
      <w:color w:val="DEB778" w:themeColor="accent6"/>
      <w:kern w:val="28"/>
    </w:rPr>
  </w:style>
  <w:style w:type="character" w:styleId="PageNumber">
    <w:name w:val="page number"/>
    <w:basedOn w:val="DefaultParagraphFont"/>
    <w:uiPriority w:val="99"/>
    <w:semiHidden/>
    <w:unhideWhenUsed/>
    <w:rsid w:val="00243DB5"/>
  </w:style>
  <w:style w:type="table" w:customStyle="1" w:styleId="TableGrid1">
    <w:name w:val="Table Grid1"/>
    <w:basedOn w:val="TableNormal"/>
    <w:next w:val="TableGrid"/>
    <w:uiPriority w:val="39"/>
    <w:rsid w:val="00B20117"/>
    <w:rPr>
      <w:rFonts w:ascii="Arial" w:eastAsia="Arial" w:hAnsi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numbered">
    <w:name w:val="List paragraph numbered"/>
    <w:basedOn w:val="ListParagraph"/>
    <w:next w:val="Normal"/>
    <w:uiPriority w:val="7"/>
    <w:semiHidden/>
    <w:qFormat/>
    <w:rsid w:val="00B20117"/>
    <w:pPr>
      <w:numPr>
        <w:numId w:val="35"/>
      </w:numPr>
      <w:tabs>
        <w:tab w:val="num" w:pos="360"/>
      </w:tabs>
      <w:spacing w:line="240" w:lineRule="auto"/>
    </w:pPr>
    <w:rPr>
      <w:rFonts w:eastAsia="Arial"/>
      <w:noProof/>
      <w:color w:val="1F1F23"/>
      <w:spacing w:val="4"/>
      <w:kern w:val="0"/>
      <w:szCs w:val="18"/>
      <w:lang w:val="en-GB" w:eastAsia="en-US"/>
    </w:rPr>
  </w:style>
  <w:style w:type="paragraph" w:customStyle="1" w:styleId="Heading1Unnumbered">
    <w:name w:val="Heading 1_Unnumbered"/>
    <w:basedOn w:val="Heading1"/>
    <w:next w:val="Normal"/>
    <w:uiPriority w:val="9"/>
    <w:qFormat/>
    <w:rsid w:val="001F197B"/>
    <w:pPr>
      <w:numPr>
        <w:numId w:val="0"/>
      </w:numPr>
    </w:pPr>
  </w:style>
  <w:style w:type="paragraph" w:customStyle="1" w:styleId="Heading2Unnumbered">
    <w:name w:val="Heading 2_Unnumbered"/>
    <w:basedOn w:val="Heading2"/>
    <w:next w:val="Normal"/>
    <w:uiPriority w:val="9"/>
    <w:qFormat/>
    <w:rsid w:val="001F197B"/>
    <w:pPr>
      <w:numPr>
        <w:ilvl w:val="0"/>
        <w:numId w:val="0"/>
      </w:numPr>
    </w:pPr>
  </w:style>
  <w:style w:type="paragraph" w:customStyle="1" w:styleId="Heading3Unnumbered">
    <w:name w:val="Heading 3_Unnumbered"/>
    <w:basedOn w:val="Heading3"/>
    <w:next w:val="Normal"/>
    <w:uiPriority w:val="9"/>
    <w:qFormat/>
    <w:rsid w:val="001F197B"/>
    <w:pPr>
      <w:numPr>
        <w:ilvl w:val="0"/>
        <w:numId w:val="0"/>
      </w:numPr>
    </w:pPr>
  </w:style>
  <w:style w:type="paragraph" w:customStyle="1" w:styleId="Heading4Unnumbered">
    <w:name w:val="Heading 4_Unnumbered"/>
    <w:next w:val="Normal"/>
    <w:uiPriority w:val="9"/>
    <w:qFormat/>
    <w:rsid w:val="005108FD"/>
    <w:pPr>
      <w:spacing w:before="360" w:after="80"/>
    </w:pPr>
    <w:rPr>
      <w:rFonts w:ascii="Arial" w:eastAsia="Arial" w:hAnsi="Arial"/>
      <w:noProof/>
      <w:spacing w:val="8"/>
      <w:szCs w:val="22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187F"/>
    <w:rPr>
      <w:rFonts w:asciiTheme="minorHAnsi" w:hAnsiTheme="minorHAnsi"/>
      <w:color w:val="1F1F23" w:themeColor="text1"/>
      <w:kern w:val="28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BC475D"/>
    <w:rPr>
      <w:vertAlign w:val="superscript"/>
    </w:rPr>
  </w:style>
  <w:style w:type="paragraph" w:customStyle="1" w:styleId="Source">
    <w:name w:val="Source"/>
    <w:basedOn w:val="Normal"/>
    <w:next w:val="Normal"/>
    <w:uiPriority w:val="13"/>
    <w:qFormat/>
    <w:rsid w:val="00050449"/>
    <w:pPr>
      <w:tabs>
        <w:tab w:val="left" w:pos="709"/>
        <w:tab w:val="left" w:pos="2835"/>
        <w:tab w:val="left" w:pos="4253"/>
        <w:tab w:val="left" w:pos="5670"/>
        <w:tab w:val="right" w:pos="7936"/>
      </w:tabs>
      <w:spacing w:before="120" w:after="360" w:line="259" w:lineRule="auto"/>
    </w:pPr>
    <w:rPr>
      <w:rFonts w:ascii="Arial" w:eastAsia="Arial" w:hAnsi="Arial"/>
      <w:noProof/>
      <w:color w:val="1F1F23"/>
      <w:spacing w:val="4"/>
      <w:kern w:val="0"/>
      <w:sz w:val="14"/>
      <w:szCs w:val="14"/>
      <w:lang w:val="en-GB" w:eastAsia="en-US"/>
    </w:rPr>
  </w:style>
  <w:style w:type="paragraph" w:customStyle="1" w:styleId="TablecellNormaltext">
    <w:name w:val="Table cell_Normal text"/>
    <w:basedOn w:val="Normal"/>
    <w:uiPriority w:val="19"/>
    <w:qFormat/>
    <w:rsid w:val="008F4BC9"/>
  </w:style>
  <w:style w:type="paragraph" w:customStyle="1" w:styleId="Take-awayheading">
    <w:name w:val="Take-away heading"/>
    <w:next w:val="Normal"/>
    <w:uiPriority w:val="20"/>
    <w:qFormat/>
    <w:rsid w:val="005108FD"/>
    <w:pPr>
      <w:spacing w:before="240" w:after="240" w:line="216" w:lineRule="auto"/>
    </w:pPr>
    <w:rPr>
      <w:rFonts w:ascii="Danske Human Medium Italic" w:eastAsiaTheme="minorHAnsi" w:hAnsi="Danske Human Medium Italic" w:cstheme="minorHAnsi"/>
      <w:noProof/>
      <w:color w:val="A3A2A0" w:themeColor="accent1"/>
      <w:spacing w:val="4"/>
      <w:sz w:val="46"/>
      <w:szCs w:val="72"/>
      <w:lang w:val="en-GB" w:eastAsia="en-US"/>
    </w:rPr>
  </w:style>
  <w:style w:type="paragraph" w:customStyle="1" w:styleId="FrontpageTitle">
    <w:name w:val="Frontpage_Title"/>
    <w:basedOn w:val="Normal"/>
    <w:next w:val="FrontpageSubtitle"/>
    <w:uiPriority w:val="3"/>
    <w:qFormat/>
    <w:rsid w:val="000F4595"/>
    <w:rPr>
      <w:color w:val="FFFFFF" w:themeColor="background1"/>
      <w:sz w:val="56"/>
      <w:szCs w:val="72"/>
      <w:lang w:val="en-GB"/>
    </w:rPr>
  </w:style>
  <w:style w:type="paragraph" w:customStyle="1" w:styleId="FrontpageSubtitle">
    <w:name w:val="Frontpage_Subtitle"/>
    <w:basedOn w:val="Normal"/>
    <w:next w:val="FrontpageDate"/>
    <w:uiPriority w:val="4"/>
    <w:qFormat/>
    <w:rsid w:val="00C84FDB"/>
    <w:rPr>
      <w:color w:val="A3A2A0" w:themeColor="accent1"/>
      <w:sz w:val="56"/>
      <w:szCs w:val="72"/>
      <w:lang w:val="en-GB"/>
    </w:rPr>
  </w:style>
  <w:style w:type="paragraph" w:customStyle="1" w:styleId="FrontpageDate">
    <w:name w:val="Frontpage_Date"/>
    <w:uiPriority w:val="5"/>
    <w:qFormat/>
    <w:rsid w:val="000F4595"/>
    <w:rPr>
      <w:rFonts w:asciiTheme="minorHAnsi" w:hAnsiTheme="minorHAnsi"/>
      <w:color w:val="FFFFFF" w:themeColor="background1"/>
      <w:kern w:val="28"/>
      <w:lang w:val="en-GB"/>
    </w:rPr>
  </w:style>
  <w:style w:type="paragraph" w:customStyle="1" w:styleId="FrontpageConfidentialinformation">
    <w:name w:val="Frontpage_Confidential information"/>
    <w:uiPriority w:val="2"/>
    <w:qFormat/>
    <w:rsid w:val="008B55FE"/>
    <w:pPr>
      <w:jc w:val="center"/>
    </w:pPr>
    <w:rPr>
      <w:rFonts w:asciiTheme="minorHAnsi" w:hAnsiTheme="minorHAnsi"/>
      <w:b/>
      <w:bCs/>
      <w:caps/>
      <w:color w:val="1F1F23" w:themeColor="text2"/>
      <w:spacing w:val="12"/>
      <w:kern w:val="28"/>
      <w:sz w:val="14"/>
      <w:szCs w:val="14"/>
      <w:lang w:val="en-GB"/>
    </w:rPr>
  </w:style>
  <w:style w:type="paragraph" w:customStyle="1" w:styleId="Introduction">
    <w:name w:val="Introduction"/>
    <w:next w:val="Normal"/>
    <w:uiPriority w:val="7"/>
    <w:qFormat/>
    <w:rsid w:val="00A61360"/>
    <w:pPr>
      <w:spacing w:after="640"/>
    </w:pPr>
    <w:rPr>
      <w:rFonts w:ascii="Arial" w:eastAsia="Arial" w:hAnsi="Arial"/>
      <w:noProof/>
      <w:color w:val="1F1F23"/>
      <w:spacing w:val="16"/>
      <w:sz w:val="24"/>
      <w:szCs w:val="24"/>
      <w:lang w:val="en-GB" w:eastAsia="en-US"/>
    </w:rPr>
  </w:style>
  <w:style w:type="paragraph" w:customStyle="1" w:styleId="BulletlistNumbered">
    <w:name w:val="Bullet list_Numbered"/>
    <w:basedOn w:val="Listparagraphnumbered"/>
    <w:next w:val="Normal"/>
    <w:uiPriority w:val="12"/>
    <w:qFormat/>
    <w:rsid w:val="00147B0A"/>
    <w:pPr>
      <w:tabs>
        <w:tab w:val="clear" w:pos="360"/>
      </w:tabs>
    </w:pPr>
  </w:style>
  <w:style w:type="paragraph" w:customStyle="1" w:styleId="Tableheading0">
    <w:name w:val="Table_heading"/>
    <w:basedOn w:val="Normal"/>
    <w:next w:val="Tabledata"/>
    <w:uiPriority w:val="15"/>
    <w:qFormat/>
    <w:rsid w:val="00147B0A"/>
    <w:pPr>
      <w:pBdr>
        <w:bottom w:val="single" w:sz="8" w:space="1" w:color="auto"/>
      </w:pBdr>
      <w:tabs>
        <w:tab w:val="right" w:pos="2268"/>
        <w:tab w:val="right" w:pos="3402"/>
        <w:tab w:val="right" w:pos="4536"/>
        <w:tab w:val="right" w:pos="5670"/>
        <w:tab w:val="right" w:pos="6804"/>
        <w:tab w:val="right" w:pos="7936"/>
      </w:tabs>
      <w:spacing w:after="80" w:line="259" w:lineRule="auto"/>
    </w:pPr>
    <w:rPr>
      <w:rFonts w:ascii="Arial" w:eastAsia="Arial" w:hAnsi="Arial"/>
      <w:b/>
      <w:bCs/>
      <w:noProof/>
      <w:color w:val="1F1F23"/>
      <w:spacing w:val="4"/>
      <w:kern w:val="0"/>
      <w:szCs w:val="18"/>
      <w:lang w:val="en-GB" w:eastAsia="en-US"/>
    </w:rPr>
  </w:style>
  <w:style w:type="paragraph" w:customStyle="1" w:styleId="Tabledata">
    <w:name w:val="Table_data"/>
    <w:basedOn w:val="Normal"/>
    <w:uiPriority w:val="16"/>
    <w:qFormat/>
    <w:rsid w:val="00147B0A"/>
    <w:pPr>
      <w:tabs>
        <w:tab w:val="right" w:pos="2268"/>
        <w:tab w:val="right" w:pos="3402"/>
        <w:tab w:val="right" w:pos="4536"/>
        <w:tab w:val="right" w:pos="5670"/>
        <w:tab w:val="right" w:pos="6804"/>
        <w:tab w:val="right" w:pos="7936"/>
      </w:tabs>
      <w:spacing w:after="0" w:line="259" w:lineRule="auto"/>
    </w:pPr>
    <w:rPr>
      <w:rFonts w:ascii="Arial" w:eastAsia="Arial" w:hAnsi="Arial"/>
      <w:noProof/>
      <w:color w:val="1F1F23"/>
      <w:spacing w:val="4"/>
      <w:kern w:val="0"/>
      <w:szCs w:val="18"/>
      <w:lang w:val="en-GB" w:eastAsia="en-US"/>
    </w:rPr>
  </w:style>
  <w:style w:type="paragraph" w:customStyle="1" w:styleId="Tableendtotal">
    <w:name w:val="Table_end total"/>
    <w:basedOn w:val="Normal"/>
    <w:next w:val="Normal"/>
    <w:uiPriority w:val="18"/>
    <w:qFormat/>
    <w:rsid w:val="00147B0A"/>
    <w:pPr>
      <w:pBdr>
        <w:top w:val="single" w:sz="8" w:space="1" w:color="auto"/>
      </w:pBdr>
      <w:tabs>
        <w:tab w:val="right" w:pos="2268"/>
        <w:tab w:val="right" w:pos="3402"/>
        <w:tab w:val="right" w:pos="4536"/>
        <w:tab w:val="right" w:pos="5670"/>
        <w:tab w:val="right" w:pos="6804"/>
        <w:tab w:val="right" w:pos="7936"/>
      </w:tabs>
      <w:spacing w:before="80" w:after="0" w:line="259" w:lineRule="auto"/>
    </w:pPr>
    <w:rPr>
      <w:rFonts w:ascii="Arial" w:eastAsia="Arial" w:hAnsi="Arial"/>
      <w:b/>
      <w:bCs/>
      <w:noProof/>
      <w:color w:val="1F1F23"/>
      <w:spacing w:val="4"/>
      <w:kern w:val="0"/>
      <w:szCs w:val="18"/>
      <w:lang w:val="en-GB" w:eastAsia="en-US"/>
    </w:rPr>
  </w:style>
  <w:style w:type="paragraph" w:customStyle="1" w:styleId="Address">
    <w:name w:val="Address"/>
    <w:uiPriority w:val="21"/>
    <w:qFormat/>
    <w:rsid w:val="00147B0A"/>
    <w:pPr>
      <w:spacing w:after="40"/>
    </w:pPr>
    <w:rPr>
      <w:rFonts w:asciiTheme="minorHAnsi" w:hAnsiTheme="minorHAnsi"/>
      <w:color w:val="FFFFFF" w:themeColor="background1"/>
      <w:kern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95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s\AppData\Local\Ampler\Cache\J1IBSWER\DocumentMasters\6EDXQWHJ\TTC%20-%20two-pag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D6EC85F6EF49489F03D2E880832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C966D-0A4F-486D-B458-ABEA5BBA9034}"/>
      </w:docPartPr>
      <w:docPartBody>
        <w:p w:rsidR="00D06460" w:rsidRDefault="00000000">
          <w:pPr>
            <w:pStyle w:val="28D6EC85F6EF49489F03D2E88083282B"/>
          </w:pPr>
          <w:r w:rsidRPr="003C53E7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nske Human Medium Italic">
    <w:altName w:val="Calibri"/>
    <w:charset w:val="00"/>
    <w:family w:val="auto"/>
    <w:pitch w:val="variable"/>
    <w:sig w:usb0="00000207" w:usb1="00000000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66"/>
    <w:rsid w:val="001F7802"/>
    <w:rsid w:val="00302553"/>
    <w:rsid w:val="00861F61"/>
    <w:rsid w:val="00AF6566"/>
    <w:rsid w:val="00D06460"/>
    <w:rsid w:val="00F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566"/>
    <w:rPr>
      <w:color w:val="808080"/>
    </w:rPr>
  </w:style>
  <w:style w:type="paragraph" w:customStyle="1" w:styleId="28D6EC85F6EF49489F03D2E88083282B">
    <w:name w:val="28D6EC85F6EF49489F03D2E880832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 tech collective">
  <a:themeElements>
    <a:clrScheme name="TTC">
      <a:dk1>
        <a:srgbClr val="1F1F23"/>
      </a:dk1>
      <a:lt1>
        <a:srgbClr val="FFFFFF"/>
      </a:lt1>
      <a:dk2>
        <a:srgbClr val="1F1F23"/>
      </a:dk2>
      <a:lt2>
        <a:srgbClr val="E0DFDC"/>
      </a:lt2>
      <a:accent1>
        <a:srgbClr val="A3A2A0"/>
      </a:accent1>
      <a:accent2>
        <a:srgbClr val="B9D2C3"/>
      </a:accent2>
      <a:accent3>
        <a:srgbClr val="AF9EB4"/>
      </a:accent3>
      <a:accent4>
        <a:srgbClr val="64505A"/>
      </a:accent4>
      <a:accent5>
        <a:srgbClr val="B6A798"/>
      </a:accent5>
      <a:accent6>
        <a:srgbClr val="DEB778"/>
      </a:accent6>
      <a:hlink>
        <a:srgbClr val="B9D2C3"/>
      </a:hlink>
      <a:folHlink>
        <a:srgbClr val="AF9EB4"/>
      </a:folHlink>
    </a:clrScheme>
    <a:fontScheme name="the tech collectiv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2DED9"/>
        </a:solidFill>
        <a:ln w="6350">
          <a:noFill/>
        </a:ln>
      </a:spPr>
      <a:bodyPr lIns="108000" tIns="108000" rIns="108000" bIns="108000" rtlCol="0" anchor="t" anchorCtr="0">
        <a:noAutofit/>
      </a:bodyPr>
      <a:lstStyle>
        <a:defPPr algn="l">
          <a:defRPr sz="1100" noProof="0" dirty="0" err="1" smtClean="0">
            <a:solidFill>
              <a:srgbClr val="2F363B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rgbClr val="1F2023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  <a:prstDash val="sysDash"/>
        </a:ln>
      </a:spPr>
      <a:bodyPr wrap="square" lIns="0" tIns="0" rIns="0" bIns="0" rtlCol="0">
        <a:spAutoFit/>
      </a:bodyPr>
      <a:lstStyle>
        <a:defPPr algn="l">
          <a:defRPr sz="1100"/>
        </a:defPPr>
      </a:lstStyle>
    </a:txDef>
  </a:objectDefaults>
  <a:extraClrSchemeLst/>
  <a:extLst>
    <a:ext uri="{05A4C25C-085E-4340-85A3-A5531E510DB2}">
      <thm15:themeFamily xmlns:thm15="http://schemas.microsoft.com/office/thememl/2012/main" name="the tech collective" id="{4EDD7A90-2C83-4B20-A200-DD19232E9D6B}" vid="{2445E066-E26E-401B-B009-7916B0C0B10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66164FC04F74BAA00D4DCEFF29946" ma:contentTypeVersion="19" ma:contentTypeDescription="Create a new document." ma:contentTypeScope="" ma:versionID="f1ccae780f9974e838b90caa27ce82b1">
  <xsd:schema xmlns:xsd="http://www.w3.org/2001/XMLSchema" xmlns:xs="http://www.w3.org/2001/XMLSchema" xmlns:p="http://schemas.microsoft.com/office/2006/metadata/properties" xmlns:ns2="e636674d-0250-46d0-b0ca-75383512afb1" xmlns:ns3="94a56c89-7793-4dd4-95ab-a7270133d2a0" targetNamespace="http://schemas.microsoft.com/office/2006/metadata/properties" ma:root="true" ma:fieldsID="620bb069b946f4b7bca2a0cfcf02f36e" ns2:_="" ns3:_="">
    <xsd:import namespace="e636674d-0250-46d0-b0ca-75383512afb1"/>
    <xsd:import namespace="94a56c89-7793-4dd4-95ab-a7270133d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6674d-0250-46d0-b0ca-75383512af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5b06291-50d6-40ad-b551-7f5f0cc50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56c89-7793-4dd4-95ab-a7270133d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de1e10d-0301-41db-997c-298d2dd8c227}" ma:internalName="TaxCatchAll" ma:showField="CatchAllData" ma:web="94a56c89-7793-4dd4-95ab-a7270133d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mart xmlns:xsd="http://www.w3.org/2001/XMLSchema" xmlns:xsi="http://www.w3.org/2001/XMLSchema-instance">
  <documentSettings>
    <template id="https://implementcg.sharepoint.com/sites/BrandCentral/Shared Documents/The Tech Collective - Word/Templates/TTC - two-pager.dotx" lastModified="2024-07-03T11:55:08Z" mimeType="application/vnd.openxmlformats-officedocument.wordprocessingml.template" name="TTC - two-pager"/>
  </documentSettings>
</smar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a56c89-7793-4dd4-95ab-a7270133d2a0" xsi:nil="true"/>
    <lcf76f155ced4ddcb4097134ff3c332f xmlns="e636674d-0250-46d0-b0ca-75383512afb1">
      <Terms xmlns="http://schemas.microsoft.com/office/infopath/2007/PartnerControls"/>
    </lcf76f155ced4ddcb4097134ff3c332f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10124A-E998-41B6-8090-E206542239E8}"/>
</file>

<file path=customXml/itemProps3.xml><?xml version="1.0" encoding="utf-8"?>
<ds:datastoreItem xmlns:ds="http://schemas.openxmlformats.org/officeDocument/2006/customXml" ds:itemID="{12DD2D82-AF43-4953-8145-6DE0F3D36E81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57CB56BC-AAE8-254F-8A84-C32D50BAC2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D2390B9-D97C-4BBE-8AE9-23D2A6B1A6B1}">
  <ds:schemaRefs>
    <ds:schemaRef ds:uri="http://schemas.microsoft.com/office/2006/metadata/properties"/>
    <ds:schemaRef ds:uri="http://schemas.microsoft.com/office/infopath/2007/PartnerControls"/>
    <ds:schemaRef ds:uri="94a56c89-7793-4dd4-95ab-a7270133d2a0"/>
    <ds:schemaRef ds:uri="e636674d-0250-46d0-b0ca-75383512afb1"/>
  </ds:schemaRefs>
</ds:datastoreItem>
</file>

<file path=customXml/itemProps6.xml><?xml version="1.0" encoding="utf-8"?>
<ds:datastoreItem xmlns:ds="http://schemas.openxmlformats.org/officeDocument/2006/customXml" ds:itemID="{0084D7E0-25CB-4C30-A8D4-32986167D0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TTC - two-pager</Template>
  <TotalTime>53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Consulting Group</vt:lpstr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Consulting Group</dc:title>
  <dc:subject/>
  <dc:creator>Nanna Lundbaek Sørensen - The Tech Collective</dc:creator>
  <cp:keywords/>
  <dc:description/>
  <cp:lastModifiedBy>Nanna Lundbaek Sørensen - The Tech Collective</cp:lastModifiedBy>
  <cp:revision>42</cp:revision>
  <cp:lastPrinted>2018-09-27T07:23:00Z</cp:lastPrinted>
  <dcterms:created xsi:type="dcterms:W3CDTF">2025-08-19T13:05:00Z</dcterms:created>
  <dcterms:modified xsi:type="dcterms:W3CDTF">2025-08-21T06:50:00Z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0x0101006F166164FC04F74BAA00D4DCEFF29946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Order">
    <vt:r8>18653800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